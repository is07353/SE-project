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8F154" w14:textId="77777777" w:rsidR="008B6B0D" w:rsidRPr="008B6B0D" w:rsidRDefault="008B6B0D" w:rsidP="00B655C7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leGrid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30"/>
        <w:gridCol w:w="1890"/>
        <w:gridCol w:w="7768"/>
      </w:tblGrid>
      <w:tr w:rsidR="008B6B0D" w:rsidRPr="008B6B0D" w14:paraId="4E3BAFAD" w14:textId="77777777" w:rsidTr="008B6B0D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675F1661" w14:textId="77777777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NAME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45EA729C" w14:textId="6A9881C9" w:rsidR="008B6B0D" w:rsidRPr="008B6B0D" w:rsidRDefault="00B655C7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B655C7">
              <w:rPr>
                <w:rFonts w:ascii="Century Gothic" w:hAnsi="Century Gothic"/>
                <w:b/>
                <w:sz w:val="16"/>
                <w:szCs w:val="16"/>
              </w:rPr>
              <w:t>Start Game</w:t>
            </w:r>
          </w:p>
        </w:tc>
      </w:tr>
      <w:tr w:rsidR="008B6B0D" w:rsidRPr="008B6B0D" w14:paraId="1D417860" w14:textId="77777777" w:rsidTr="008B6B0D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62CF53FE" w14:textId="77777777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USE CASE NO.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46D61070" w14:textId="77B7ED62" w:rsidR="008B6B0D" w:rsidRPr="008B6B0D" w:rsidRDefault="00B655C7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1</w:t>
            </w:r>
          </w:p>
        </w:tc>
      </w:tr>
      <w:tr w:rsidR="008B6B0D" w:rsidRPr="008B6B0D" w14:paraId="44736021" w14:textId="77777777" w:rsidTr="008B6B0D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73B3ACA0" w14:textId="77777777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DESCRIPTION</w:t>
            </w:r>
          </w:p>
        </w:tc>
        <w:tc>
          <w:tcPr>
            <w:tcW w:w="9658" w:type="dxa"/>
            <w:gridSpan w:val="2"/>
            <w:vAlign w:val="center"/>
          </w:tcPr>
          <w:p w14:paraId="4EF26757" w14:textId="30F1FADD" w:rsidR="008B6B0D" w:rsidRPr="008B6B0D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r w:rsidRPr="00B655C7">
              <w:rPr>
                <w:rFonts w:ascii="Century Gothic" w:hAnsi="Century Gothic"/>
                <w:sz w:val="16"/>
                <w:szCs w:val="16"/>
              </w:rPr>
              <w:t>Initializes the SDL chess game when the player starts a new session.</w:t>
            </w:r>
          </w:p>
        </w:tc>
      </w:tr>
      <w:tr w:rsidR="008B6B0D" w:rsidRPr="008B6B0D" w14:paraId="4C06C3AE" w14:textId="77777777" w:rsidTr="008B6B0D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193B9E91" w14:textId="77777777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ACTORS</w:t>
            </w:r>
          </w:p>
        </w:tc>
        <w:tc>
          <w:tcPr>
            <w:tcW w:w="9658" w:type="dxa"/>
            <w:gridSpan w:val="2"/>
            <w:vAlign w:val="center"/>
          </w:tcPr>
          <w:p w14:paraId="1F3EEC95" w14:textId="109DDB52" w:rsidR="008B6B0D" w:rsidRPr="008B6B0D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Player</w:t>
            </w:r>
          </w:p>
        </w:tc>
      </w:tr>
      <w:tr w:rsidR="008B6B0D" w:rsidRPr="008B6B0D" w14:paraId="1B2D75D5" w14:textId="77777777" w:rsidTr="008B6B0D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3A8DC2DA" w14:textId="77777777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PRECONDITIONS</w:t>
            </w:r>
          </w:p>
        </w:tc>
        <w:tc>
          <w:tcPr>
            <w:tcW w:w="9658" w:type="dxa"/>
            <w:gridSpan w:val="2"/>
            <w:vAlign w:val="center"/>
          </w:tcPr>
          <w:p w14:paraId="6B78FA76" w14:textId="14617A86" w:rsidR="008B6B0D" w:rsidRPr="008B6B0D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proofErr w:type="gramStart"/>
            <w:r w:rsidRPr="00B655C7">
              <w:rPr>
                <w:rFonts w:ascii="Century Gothic" w:hAnsi="Century Gothic"/>
                <w:sz w:val="16"/>
                <w:szCs w:val="16"/>
              </w:rPr>
              <w:t>Game</w:t>
            </w:r>
            <w:proofErr w:type="gramEnd"/>
            <w:r w:rsidRPr="00B655C7">
              <w:rPr>
                <w:rFonts w:ascii="Century Gothic" w:hAnsi="Century Gothic"/>
                <w:sz w:val="16"/>
                <w:szCs w:val="16"/>
              </w:rPr>
              <w:t xml:space="preserve"> must be launched successfully.</w:t>
            </w:r>
          </w:p>
        </w:tc>
      </w:tr>
      <w:tr w:rsidR="008B6B0D" w:rsidRPr="008B6B0D" w14:paraId="244C3C6E" w14:textId="77777777" w:rsidTr="008B6B0D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3A0E34AF" w14:textId="77777777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POST CONDITIONS</w:t>
            </w:r>
          </w:p>
        </w:tc>
        <w:tc>
          <w:tcPr>
            <w:tcW w:w="9658" w:type="dxa"/>
            <w:gridSpan w:val="2"/>
            <w:vAlign w:val="center"/>
          </w:tcPr>
          <w:p w14:paraId="4E080247" w14:textId="05A9EBD0" w:rsidR="008B6B0D" w:rsidRPr="008B6B0D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r w:rsidRPr="00B655C7">
              <w:rPr>
                <w:rFonts w:ascii="Century Gothic" w:hAnsi="Century Gothic"/>
                <w:sz w:val="16"/>
                <w:szCs w:val="16"/>
              </w:rPr>
              <w:t>Board and pieces are displayed, and turn system is initialized.</w:t>
            </w:r>
          </w:p>
        </w:tc>
      </w:tr>
      <w:tr w:rsidR="008B6B0D" w:rsidRPr="008B6B0D" w14:paraId="5CBAEEBD" w14:textId="77777777" w:rsidTr="008B6B0D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1BB70B40" w14:textId="77777777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TRIGGER</w:t>
            </w:r>
          </w:p>
        </w:tc>
        <w:tc>
          <w:tcPr>
            <w:tcW w:w="9658" w:type="dxa"/>
            <w:gridSpan w:val="2"/>
            <w:vAlign w:val="center"/>
          </w:tcPr>
          <w:p w14:paraId="58374E12" w14:textId="10B8D8F5" w:rsidR="008B6B0D" w:rsidRPr="008B6B0D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r w:rsidRPr="00B655C7">
              <w:rPr>
                <w:rFonts w:ascii="Century Gothic" w:hAnsi="Century Gothic"/>
                <w:sz w:val="16"/>
                <w:szCs w:val="16"/>
              </w:rPr>
              <w:t>Player clicks “</w:t>
            </w:r>
            <w:r w:rsidR="0084351A">
              <w:rPr>
                <w:rFonts w:ascii="Century Gothic" w:hAnsi="Century Gothic"/>
                <w:sz w:val="16"/>
                <w:szCs w:val="16"/>
              </w:rPr>
              <w:t>Play 1v1”</w:t>
            </w:r>
          </w:p>
        </w:tc>
      </w:tr>
      <w:tr w:rsidR="008B6B0D" w:rsidRPr="008B6B0D" w14:paraId="6046F6D9" w14:textId="77777777" w:rsidTr="008B6B0D">
        <w:trPr>
          <w:trHeight w:val="432"/>
        </w:trPr>
        <w:tc>
          <w:tcPr>
            <w:tcW w:w="1530" w:type="dxa"/>
            <w:vMerge w:val="restart"/>
            <w:shd w:val="clear" w:color="auto" w:fill="222A35" w:themeFill="text2" w:themeFillShade="80"/>
            <w:vAlign w:val="center"/>
          </w:tcPr>
          <w:p w14:paraId="0A65BF93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DESCRIPTION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7C7327FD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68D220F3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ACTION</w:t>
            </w:r>
          </w:p>
        </w:tc>
      </w:tr>
      <w:tr w:rsidR="008B6B0D" w:rsidRPr="008B6B0D" w14:paraId="1BCEEF71" w14:textId="77777777" w:rsidTr="008B6B0D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1D78C43E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D0D3718" w14:textId="5F9AE384" w:rsidR="008B6B0D" w:rsidRPr="008B6B0D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</w:p>
        </w:tc>
        <w:tc>
          <w:tcPr>
            <w:tcW w:w="7768" w:type="dxa"/>
            <w:vAlign w:val="center"/>
          </w:tcPr>
          <w:p w14:paraId="3F0772E1" w14:textId="2A9B0539" w:rsidR="008B6B0D" w:rsidRPr="008B6B0D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r w:rsidRPr="00B655C7">
              <w:rPr>
                <w:rFonts w:ascii="Century Gothic" w:hAnsi="Century Gothic"/>
                <w:sz w:val="16"/>
                <w:szCs w:val="16"/>
              </w:rPr>
              <w:t>Player opens the application</w:t>
            </w:r>
          </w:p>
        </w:tc>
      </w:tr>
      <w:tr w:rsidR="008B6B0D" w:rsidRPr="008B6B0D" w14:paraId="0642D4A0" w14:textId="77777777" w:rsidTr="008B6B0D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6CC48363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9F155CA" w14:textId="5D1097ED" w:rsidR="008B6B0D" w:rsidRPr="008B6B0D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4A7504B8" w14:textId="38476FC7" w:rsidR="008B6B0D" w:rsidRPr="008B6B0D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r w:rsidRPr="00B655C7">
              <w:rPr>
                <w:rFonts w:ascii="Century Gothic" w:hAnsi="Century Gothic"/>
                <w:sz w:val="16"/>
                <w:szCs w:val="16"/>
              </w:rPr>
              <w:t>Player clicks "</w:t>
            </w:r>
            <w:r w:rsidR="0084351A">
              <w:rPr>
                <w:rFonts w:ascii="Century Gothic" w:hAnsi="Century Gothic"/>
                <w:sz w:val="16"/>
                <w:szCs w:val="16"/>
              </w:rPr>
              <w:t>Play 1v1</w:t>
            </w:r>
            <w:r w:rsidRPr="00B655C7">
              <w:rPr>
                <w:rFonts w:ascii="Century Gothic" w:hAnsi="Century Gothic"/>
                <w:sz w:val="16"/>
                <w:szCs w:val="16"/>
              </w:rPr>
              <w:t>"</w:t>
            </w:r>
          </w:p>
        </w:tc>
      </w:tr>
      <w:tr w:rsidR="008B6B0D" w:rsidRPr="008B6B0D" w14:paraId="4F8CB429" w14:textId="77777777" w:rsidTr="008B6B0D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4CE3A011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38090E1" w14:textId="60A14DC4" w:rsidR="008B6B0D" w:rsidRPr="008B6B0D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0642E660" w14:textId="5E276FB4" w:rsidR="008B6B0D" w:rsidRPr="008B6B0D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r w:rsidRPr="00B655C7">
              <w:rPr>
                <w:rFonts w:ascii="Century Gothic" w:hAnsi="Century Gothic"/>
                <w:sz w:val="16"/>
                <w:szCs w:val="16"/>
              </w:rPr>
              <w:t>SDL window initializes</w:t>
            </w:r>
          </w:p>
        </w:tc>
      </w:tr>
      <w:tr w:rsidR="008B6B0D" w:rsidRPr="008B6B0D" w14:paraId="47183508" w14:textId="77777777" w:rsidTr="008B6B0D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63E86714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5C75077" w14:textId="27313CE9" w:rsidR="008B6B0D" w:rsidRPr="008B6B0D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</w:t>
            </w:r>
          </w:p>
        </w:tc>
        <w:tc>
          <w:tcPr>
            <w:tcW w:w="7768" w:type="dxa"/>
            <w:vAlign w:val="center"/>
          </w:tcPr>
          <w:p w14:paraId="2A66DC25" w14:textId="446B2253" w:rsidR="008B6B0D" w:rsidRPr="008B6B0D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r w:rsidRPr="00B655C7">
              <w:rPr>
                <w:rFonts w:ascii="Century Gothic" w:hAnsi="Century Gothic"/>
                <w:sz w:val="16"/>
                <w:szCs w:val="16"/>
              </w:rPr>
              <w:t xml:space="preserve">Board is </w:t>
            </w:r>
            <w:proofErr w:type="gramStart"/>
            <w:r w:rsidRPr="00B655C7">
              <w:rPr>
                <w:rFonts w:ascii="Century Gothic" w:hAnsi="Century Gothic"/>
                <w:sz w:val="16"/>
                <w:szCs w:val="16"/>
              </w:rPr>
              <w:t>rendered,</w:t>
            </w:r>
            <w:proofErr w:type="gramEnd"/>
            <w:r w:rsidRPr="00B655C7">
              <w:rPr>
                <w:rFonts w:ascii="Century Gothic" w:hAnsi="Century Gothic"/>
                <w:sz w:val="16"/>
                <w:szCs w:val="16"/>
              </w:rPr>
              <w:t xml:space="preserve"> pieces are placed</w:t>
            </w:r>
          </w:p>
        </w:tc>
      </w:tr>
      <w:tr w:rsidR="008B6B0D" w:rsidRPr="008B6B0D" w14:paraId="3E05785E" w14:textId="77777777" w:rsidTr="008B6B0D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06B75996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2F495A0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C1CF590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B6B0D" w:rsidRPr="008B6B0D" w14:paraId="422438ED" w14:textId="77777777" w:rsidTr="008B6B0D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72E78CEE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8167E0C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1EE684D" w14:textId="77777777" w:rsidR="008B6B0D" w:rsidRPr="008B6B0D" w:rsidRDefault="008B6B0D" w:rsidP="008B6B0D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B6B0D" w:rsidRPr="008B6B0D" w14:paraId="17701417" w14:textId="77777777" w:rsidTr="008B6B0D">
        <w:trPr>
          <w:trHeight w:val="432"/>
        </w:trPr>
        <w:tc>
          <w:tcPr>
            <w:tcW w:w="1530" w:type="dxa"/>
            <w:vMerge w:val="restart"/>
            <w:shd w:val="clear" w:color="auto" w:fill="323E4F" w:themeFill="text2" w:themeFillShade="BF"/>
            <w:vAlign w:val="center"/>
          </w:tcPr>
          <w:p w14:paraId="02A8A59B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 EXTENSTIONS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1AE5E60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00B76A27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BRANCHES</w:t>
            </w:r>
          </w:p>
        </w:tc>
      </w:tr>
      <w:tr w:rsidR="008B6B0D" w:rsidRPr="008B6B0D" w14:paraId="30AF1D4B" w14:textId="77777777" w:rsidTr="008B6B0D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41BF797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9A4B285" w14:textId="26FA6EEB" w:rsidR="008B6B0D" w:rsidRPr="00B655C7" w:rsidRDefault="00B655C7" w:rsidP="008B6B0D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B655C7">
              <w:rPr>
                <w:rFonts w:ascii="Century Gothic" w:hAnsi="Century Gothic"/>
                <w:bCs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6E619572" w14:textId="27B47F19" w:rsidR="008B6B0D" w:rsidRPr="00B655C7" w:rsidRDefault="00B655C7" w:rsidP="008B6B0D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B655C7">
              <w:rPr>
                <w:rFonts w:ascii="Century Gothic" w:hAnsi="Century Gothic"/>
                <w:bCs/>
                <w:sz w:val="16"/>
                <w:szCs w:val="16"/>
              </w:rPr>
              <w:t>If SDL fails, display error and exit</w:t>
            </w:r>
          </w:p>
        </w:tc>
      </w:tr>
      <w:tr w:rsidR="008B6B0D" w:rsidRPr="008B6B0D" w14:paraId="14096D2D" w14:textId="77777777" w:rsidTr="008B6B0D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490388DB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7A625C2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C03420B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B6B0D" w:rsidRPr="008B6B0D" w14:paraId="21A7B30D" w14:textId="77777777" w:rsidTr="008B6B0D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48AE0E45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8664C60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78CDA83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B6B0D" w:rsidRPr="008B6B0D" w14:paraId="36DF402E" w14:textId="77777777" w:rsidTr="008B6B0D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398CBCEF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738F40A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EF70DF6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B6B0D" w:rsidRPr="008B6B0D" w14:paraId="5348F971" w14:textId="77777777" w:rsidTr="008B6B0D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2DADE5D3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356A393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DCE02AA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B6B0D" w:rsidRPr="008B6B0D" w14:paraId="640EA96C" w14:textId="77777777" w:rsidTr="008B6B0D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31963B0B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B63EA69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324C10B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B6B0D" w:rsidRPr="008B6B0D" w14:paraId="23F6199B" w14:textId="77777777" w:rsidTr="008B6B0D">
        <w:trPr>
          <w:trHeight w:val="432"/>
        </w:trPr>
        <w:tc>
          <w:tcPr>
            <w:tcW w:w="1530" w:type="dxa"/>
            <w:vMerge w:val="restart"/>
            <w:shd w:val="clear" w:color="auto" w:fill="44546A" w:themeFill="text2"/>
            <w:vAlign w:val="center"/>
          </w:tcPr>
          <w:p w14:paraId="218679C4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ALTERNATE COURSES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3EFA0C66" w14:textId="77777777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19BA87BD" w14:textId="77777777" w:rsidR="008B6B0D" w:rsidRPr="008B6B0D" w:rsidRDefault="008B6B0D" w:rsidP="008B6B0D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ACTION</w:t>
            </w:r>
          </w:p>
        </w:tc>
      </w:tr>
      <w:tr w:rsidR="008B6B0D" w:rsidRPr="008B6B0D" w14:paraId="67FC71F7" w14:textId="77777777" w:rsidTr="008B6B0D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33410EC6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1E095FF" w14:textId="3CEAA8C7" w:rsidR="008B6B0D" w:rsidRPr="00B655C7" w:rsidRDefault="00B655C7" w:rsidP="008B6B0D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B655C7">
              <w:rPr>
                <w:rFonts w:ascii="Century Gothic" w:hAnsi="Century Gothic"/>
                <w:bCs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7FE75031" w14:textId="28752009" w:rsidR="008B6B0D" w:rsidRPr="00B655C7" w:rsidRDefault="00B655C7" w:rsidP="008B6B0D">
            <w:pPr>
              <w:rPr>
                <w:rFonts w:ascii="Century Gothic" w:hAnsi="Century Gothic"/>
                <w:sz w:val="16"/>
                <w:szCs w:val="16"/>
              </w:rPr>
            </w:pPr>
            <w:r w:rsidRPr="00B655C7">
              <w:rPr>
                <w:rFonts w:ascii="Century Gothic" w:hAnsi="Century Gothic"/>
                <w:sz w:val="16"/>
                <w:szCs w:val="16"/>
              </w:rPr>
              <w:t xml:space="preserve">If </w:t>
            </w:r>
            <w:proofErr w:type="gramStart"/>
            <w:r w:rsidRPr="00B655C7">
              <w:rPr>
                <w:rFonts w:ascii="Century Gothic" w:hAnsi="Century Gothic"/>
                <w:sz w:val="16"/>
                <w:szCs w:val="16"/>
              </w:rPr>
              <w:t>no</w:t>
            </w:r>
            <w:proofErr w:type="gramEnd"/>
            <w:r w:rsidRPr="00B655C7">
              <w:rPr>
                <w:rFonts w:ascii="Century Gothic" w:hAnsi="Century Gothic"/>
                <w:sz w:val="16"/>
                <w:szCs w:val="16"/>
              </w:rPr>
              <w:t xml:space="preserve"> input, </w:t>
            </w:r>
            <w:proofErr w:type="gramStart"/>
            <w:r w:rsidRPr="00B655C7">
              <w:rPr>
                <w:rFonts w:ascii="Century Gothic" w:hAnsi="Century Gothic"/>
                <w:sz w:val="16"/>
                <w:szCs w:val="16"/>
              </w:rPr>
              <w:t>game</w:t>
            </w:r>
            <w:proofErr w:type="gramEnd"/>
            <w:r w:rsidRPr="00B655C7">
              <w:rPr>
                <w:rFonts w:ascii="Century Gothic" w:hAnsi="Century Gothic"/>
                <w:sz w:val="16"/>
                <w:szCs w:val="16"/>
              </w:rPr>
              <w:t xml:space="preserve"> stays on intro screen</w:t>
            </w:r>
          </w:p>
        </w:tc>
      </w:tr>
      <w:tr w:rsidR="008B6B0D" w:rsidRPr="008B6B0D" w14:paraId="1D6D8298" w14:textId="77777777" w:rsidTr="008B6B0D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5AAD0ED5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C1EF61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AD4B697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B6B0D" w:rsidRPr="008B6B0D" w14:paraId="3B25682A" w14:textId="77777777" w:rsidTr="008B6B0D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0D37BC7E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E46D4E3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E61DB42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B6B0D" w:rsidRPr="008B6B0D" w14:paraId="79A32E15" w14:textId="77777777" w:rsidTr="008B6B0D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2519F065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F282410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1FC5DB0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B6B0D" w:rsidRPr="008B6B0D" w14:paraId="51A0A189" w14:textId="77777777" w:rsidTr="008B6B0D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042BD34B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0559ADF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F232073" w14:textId="77777777" w:rsidR="008B6B0D" w:rsidRPr="008B6B0D" w:rsidRDefault="008B6B0D" w:rsidP="008B6B0D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1A61E2BB" w14:textId="77777777" w:rsidR="0054211C" w:rsidRDefault="0054211C" w:rsidP="0054211C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3843F13B" w14:textId="77777777" w:rsidR="0054211C" w:rsidRPr="008E35DF" w:rsidRDefault="0054211C" w:rsidP="0054211C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1FC3A512" w14:textId="77777777" w:rsidR="00B655C7" w:rsidRPr="008B6B0D" w:rsidRDefault="00B655C7" w:rsidP="00B655C7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487D630C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leGrid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30"/>
        <w:gridCol w:w="1890"/>
        <w:gridCol w:w="7768"/>
      </w:tblGrid>
      <w:tr w:rsidR="0084351A" w:rsidRPr="008B6B0D" w14:paraId="1D76BBA1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0D4DAD29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NAME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77F8C3A6" w14:textId="406DCD78" w:rsidR="0084351A" w:rsidRPr="008B6B0D" w:rsidRDefault="005A5A37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5A5A37">
              <w:rPr>
                <w:rFonts w:ascii="Century Gothic" w:hAnsi="Century Gothic"/>
                <w:b/>
                <w:sz w:val="16"/>
                <w:szCs w:val="16"/>
              </w:rPr>
              <w:t>Move a Piece</w:t>
            </w:r>
          </w:p>
        </w:tc>
      </w:tr>
      <w:tr w:rsidR="0084351A" w:rsidRPr="008B6B0D" w14:paraId="12F4703A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6F08E0EF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USE CASE NO.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42AA1BAC" w14:textId="214FF794" w:rsidR="0084351A" w:rsidRPr="008B6B0D" w:rsidRDefault="005A5A37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2</w:t>
            </w:r>
          </w:p>
        </w:tc>
      </w:tr>
      <w:tr w:rsidR="0084351A" w:rsidRPr="008B6B0D" w14:paraId="78E902A7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46821346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DESCRIPTION</w:t>
            </w:r>
          </w:p>
        </w:tc>
        <w:tc>
          <w:tcPr>
            <w:tcW w:w="9658" w:type="dxa"/>
            <w:gridSpan w:val="2"/>
            <w:vAlign w:val="center"/>
          </w:tcPr>
          <w:p w14:paraId="072A32BC" w14:textId="7338B14F" w:rsidR="0084351A" w:rsidRPr="008B6B0D" w:rsidRDefault="005A5A37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5A5A37">
              <w:rPr>
                <w:rFonts w:ascii="Century Gothic" w:hAnsi="Century Gothic"/>
                <w:sz w:val="16"/>
                <w:szCs w:val="16"/>
              </w:rPr>
              <w:t>Handles movement of a piece from its source to a valid destination.</w:t>
            </w:r>
          </w:p>
        </w:tc>
      </w:tr>
      <w:tr w:rsidR="0084351A" w:rsidRPr="008B6B0D" w14:paraId="5F403913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1E17AEE4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ACTORS</w:t>
            </w:r>
          </w:p>
        </w:tc>
        <w:tc>
          <w:tcPr>
            <w:tcW w:w="9658" w:type="dxa"/>
            <w:gridSpan w:val="2"/>
            <w:vAlign w:val="center"/>
          </w:tcPr>
          <w:p w14:paraId="0D9D1BCD" w14:textId="53CA1D40" w:rsidR="005A5A37" w:rsidRPr="005A5A37" w:rsidRDefault="0084351A" w:rsidP="005A5A37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Player</w:t>
            </w:r>
          </w:p>
        </w:tc>
      </w:tr>
      <w:tr w:rsidR="0084351A" w:rsidRPr="008B6B0D" w14:paraId="08516548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3DDA712F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PRECONDITIONS</w:t>
            </w:r>
          </w:p>
        </w:tc>
        <w:tc>
          <w:tcPr>
            <w:tcW w:w="9658" w:type="dxa"/>
            <w:gridSpan w:val="2"/>
            <w:vAlign w:val="center"/>
          </w:tcPr>
          <w:p w14:paraId="0034E568" w14:textId="4B5562DD" w:rsidR="0084351A" w:rsidRPr="008B6B0D" w:rsidRDefault="005A5A37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5A5A37">
              <w:rPr>
                <w:rFonts w:ascii="Century Gothic" w:hAnsi="Century Gothic"/>
                <w:sz w:val="16"/>
                <w:szCs w:val="16"/>
              </w:rPr>
              <w:t xml:space="preserve">The game is </w:t>
            </w:r>
            <w:proofErr w:type="gramStart"/>
            <w:r w:rsidRPr="005A5A37">
              <w:rPr>
                <w:rFonts w:ascii="Century Gothic" w:hAnsi="Century Gothic"/>
                <w:sz w:val="16"/>
                <w:szCs w:val="16"/>
              </w:rPr>
              <w:t>active</w:t>
            </w:r>
            <w:proofErr w:type="gramEnd"/>
            <w:r w:rsidRPr="005A5A37">
              <w:rPr>
                <w:rFonts w:ascii="Century Gothic" w:hAnsi="Century Gothic"/>
                <w:sz w:val="16"/>
                <w:szCs w:val="16"/>
              </w:rPr>
              <w:t xml:space="preserve"> and it is the player's turn.</w:t>
            </w:r>
          </w:p>
        </w:tc>
      </w:tr>
      <w:tr w:rsidR="0084351A" w:rsidRPr="008B6B0D" w14:paraId="6A5E0145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35A72BDD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POST CONDITIONS</w:t>
            </w:r>
          </w:p>
        </w:tc>
        <w:tc>
          <w:tcPr>
            <w:tcW w:w="9658" w:type="dxa"/>
            <w:gridSpan w:val="2"/>
            <w:vAlign w:val="center"/>
          </w:tcPr>
          <w:p w14:paraId="694A81AF" w14:textId="70EC1055" w:rsidR="0084351A" w:rsidRPr="008B6B0D" w:rsidRDefault="005A5A37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5A5A37">
              <w:rPr>
                <w:rFonts w:ascii="Century Gothic" w:hAnsi="Century Gothic"/>
                <w:sz w:val="16"/>
                <w:szCs w:val="16"/>
              </w:rPr>
              <w:t>The piece is moved, the board updates, and the turn switches.</w:t>
            </w:r>
          </w:p>
        </w:tc>
      </w:tr>
      <w:tr w:rsidR="0084351A" w:rsidRPr="008B6B0D" w14:paraId="53463B4B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3363A715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TRIGGER</w:t>
            </w:r>
          </w:p>
        </w:tc>
        <w:tc>
          <w:tcPr>
            <w:tcW w:w="9658" w:type="dxa"/>
            <w:gridSpan w:val="2"/>
            <w:vAlign w:val="center"/>
          </w:tcPr>
          <w:p w14:paraId="110DA381" w14:textId="1C39727B" w:rsidR="0084351A" w:rsidRPr="008B6B0D" w:rsidRDefault="005A5A37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5A5A37">
              <w:rPr>
                <w:rFonts w:ascii="Century Gothic" w:hAnsi="Century Gothic"/>
                <w:sz w:val="16"/>
                <w:szCs w:val="16"/>
              </w:rPr>
              <w:t xml:space="preserve">Player clicks a valid piece and </w:t>
            </w:r>
            <w:r>
              <w:rPr>
                <w:rFonts w:ascii="Century Gothic" w:hAnsi="Century Gothic"/>
                <w:sz w:val="16"/>
                <w:szCs w:val="16"/>
              </w:rPr>
              <w:t>using the mouse moves it to a valid square</w:t>
            </w:r>
          </w:p>
        </w:tc>
      </w:tr>
      <w:tr w:rsidR="0084351A" w:rsidRPr="008B6B0D" w14:paraId="389C97CD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222A35" w:themeFill="text2" w:themeFillShade="80"/>
            <w:vAlign w:val="center"/>
          </w:tcPr>
          <w:p w14:paraId="485D854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DESCRIPTION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46CE2D1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6EA4855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ACTION</w:t>
            </w:r>
          </w:p>
        </w:tc>
      </w:tr>
      <w:tr w:rsidR="0084351A" w:rsidRPr="008B6B0D" w14:paraId="009CD943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6A785FAC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6FB3F46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</w:p>
        </w:tc>
        <w:tc>
          <w:tcPr>
            <w:tcW w:w="7768" w:type="dxa"/>
            <w:vAlign w:val="center"/>
          </w:tcPr>
          <w:p w14:paraId="0FB72897" w14:textId="6A90C549" w:rsidR="0084351A" w:rsidRPr="008B6B0D" w:rsidRDefault="005A5A37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5A5A37">
              <w:rPr>
                <w:rFonts w:ascii="Century Gothic" w:hAnsi="Century Gothic"/>
                <w:sz w:val="16"/>
                <w:szCs w:val="16"/>
              </w:rPr>
              <w:t>Player selects a piece.</w:t>
            </w:r>
          </w:p>
        </w:tc>
      </w:tr>
      <w:tr w:rsidR="0084351A" w:rsidRPr="008B6B0D" w14:paraId="5C21211D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1C479FDB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2CC571A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74362472" w14:textId="7C8829B4" w:rsidR="0084351A" w:rsidRPr="008B6B0D" w:rsidRDefault="005A5A37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5A5A37">
              <w:rPr>
                <w:rFonts w:ascii="Century Gothic" w:hAnsi="Century Gothic"/>
                <w:sz w:val="16"/>
                <w:szCs w:val="16"/>
              </w:rPr>
              <w:t>System calculates valid moves for the selected piece.</w:t>
            </w:r>
          </w:p>
        </w:tc>
      </w:tr>
      <w:tr w:rsidR="0084351A" w:rsidRPr="008B6B0D" w14:paraId="4B12C49A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7E0039DC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9B8B570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6E158817" w14:textId="3825BDA9" w:rsidR="0084351A" w:rsidRPr="008B6B0D" w:rsidRDefault="005A5A37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5A5A37">
              <w:rPr>
                <w:rFonts w:ascii="Century Gothic" w:hAnsi="Century Gothic"/>
                <w:sz w:val="16"/>
                <w:szCs w:val="16"/>
              </w:rPr>
              <w:t xml:space="preserve">Player </w:t>
            </w:r>
            <w:r>
              <w:rPr>
                <w:rFonts w:ascii="Century Gothic" w:hAnsi="Century Gothic"/>
                <w:sz w:val="16"/>
                <w:szCs w:val="16"/>
              </w:rPr>
              <w:t>moves mouse piece to a valid square</w:t>
            </w:r>
          </w:p>
        </w:tc>
      </w:tr>
      <w:tr w:rsidR="0084351A" w:rsidRPr="008B6B0D" w14:paraId="728A67BB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2A0D37AA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81D47ED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</w:t>
            </w:r>
          </w:p>
        </w:tc>
        <w:tc>
          <w:tcPr>
            <w:tcW w:w="7768" w:type="dxa"/>
            <w:vAlign w:val="center"/>
          </w:tcPr>
          <w:p w14:paraId="765D40C3" w14:textId="0C28E8F4" w:rsidR="0084351A" w:rsidRPr="008B6B0D" w:rsidRDefault="005A5A37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Player clicks on the square and the piece is placed</w:t>
            </w:r>
          </w:p>
        </w:tc>
      </w:tr>
      <w:tr w:rsidR="0084351A" w:rsidRPr="008B6B0D" w14:paraId="7C18A154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42BA6A8B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49628D9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FA9B1DA" w14:textId="47B4937B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36569159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57F20901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B503E02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067B9FA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3861AA3C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323E4F" w:themeFill="text2" w:themeFillShade="BF"/>
            <w:vAlign w:val="center"/>
          </w:tcPr>
          <w:p w14:paraId="3212E1E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 EXTENSTIONS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1970CA8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1715BF8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BRANCHES</w:t>
            </w:r>
          </w:p>
        </w:tc>
      </w:tr>
      <w:tr w:rsidR="0084351A" w:rsidRPr="008B6B0D" w14:paraId="6298742B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15CC93D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4517DD8" w14:textId="21F3FDE7" w:rsidR="0084351A" w:rsidRPr="00B655C7" w:rsidRDefault="005A5A37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4</w:t>
            </w:r>
          </w:p>
        </w:tc>
        <w:tc>
          <w:tcPr>
            <w:tcW w:w="7768" w:type="dxa"/>
            <w:vAlign w:val="center"/>
          </w:tcPr>
          <w:p w14:paraId="2555AB46" w14:textId="35256C40" w:rsidR="0084351A" w:rsidRPr="00B655C7" w:rsidRDefault="005A5A37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 xml:space="preserve">If </w:t>
            </w:r>
            <w:proofErr w:type="gramStart"/>
            <w:r>
              <w:rPr>
                <w:rFonts w:ascii="Century Gothic" w:hAnsi="Century Gothic"/>
                <w:bCs/>
                <w:sz w:val="16"/>
                <w:szCs w:val="16"/>
              </w:rPr>
              <w:t>destination</w:t>
            </w:r>
            <w:proofErr w:type="gramEnd"/>
            <w:r>
              <w:rPr>
                <w:rFonts w:ascii="Century Gothic" w:hAnsi="Century Gothic"/>
                <w:bCs/>
                <w:sz w:val="16"/>
                <w:szCs w:val="16"/>
              </w:rPr>
              <w:t xml:space="preserve"> is invalid, </w:t>
            </w:r>
            <w:proofErr w:type="gramStart"/>
            <w:r>
              <w:rPr>
                <w:rFonts w:ascii="Century Gothic" w:hAnsi="Century Gothic"/>
                <w:bCs/>
                <w:sz w:val="16"/>
                <w:szCs w:val="16"/>
              </w:rPr>
              <w:t>input</w:t>
            </w:r>
            <w:proofErr w:type="gramEnd"/>
            <w:r>
              <w:rPr>
                <w:rFonts w:ascii="Century Gothic" w:hAnsi="Century Gothic"/>
                <w:bCs/>
                <w:sz w:val="16"/>
                <w:szCs w:val="16"/>
              </w:rPr>
              <w:t xml:space="preserve"> is ignored</w:t>
            </w:r>
          </w:p>
        </w:tc>
      </w:tr>
      <w:tr w:rsidR="0084351A" w:rsidRPr="008B6B0D" w14:paraId="1FEB11B3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0DAD8A5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5A1C51C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A13AD4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628B3B7A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1812CD8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462A0A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6BA423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43E96A82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1275AF2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7CC6FD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8EB3F5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364ADD4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6CA7D3C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D73FE8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5F8C32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014EB55F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186D69F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888162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7C6D10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66CB6CCF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44546A" w:themeFill="text2"/>
            <w:vAlign w:val="center"/>
          </w:tcPr>
          <w:p w14:paraId="4390A23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ALTERNATE COURSES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1EAC6510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56ADDB85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ACTION</w:t>
            </w:r>
          </w:p>
        </w:tc>
      </w:tr>
      <w:tr w:rsidR="0084351A" w:rsidRPr="008B6B0D" w14:paraId="10FAB012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251A25D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72A0DAE" w14:textId="77777777" w:rsidR="0084351A" w:rsidRPr="00B655C7" w:rsidRDefault="0084351A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B655C7">
              <w:rPr>
                <w:rFonts w:ascii="Century Gothic" w:hAnsi="Century Gothic"/>
                <w:bCs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235BB9FC" w14:textId="77FDB08B" w:rsidR="0084351A" w:rsidRPr="00B655C7" w:rsidRDefault="005A5A37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5A5A37">
              <w:rPr>
                <w:rFonts w:ascii="Century Gothic" w:hAnsi="Century Gothic"/>
                <w:sz w:val="16"/>
                <w:szCs w:val="16"/>
              </w:rPr>
              <w:t>If it is not the player's turn, the move is blocked.</w:t>
            </w:r>
          </w:p>
        </w:tc>
      </w:tr>
      <w:tr w:rsidR="0084351A" w:rsidRPr="008B6B0D" w14:paraId="51E17778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7C416CD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4FA61A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48232B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78B978F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51B1054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F23F74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1D1C55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0335722D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6142086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D499E9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C5565F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49FE1157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3469D9B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BD282F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5F66E9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32EC1910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268A4837" w14:textId="77777777" w:rsidR="0084351A" w:rsidRPr="008E35DF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220131CF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3296D150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leGrid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30"/>
        <w:gridCol w:w="1890"/>
        <w:gridCol w:w="7768"/>
      </w:tblGrid>
      <w:tr w:rsidR="0084351A" w:rsidRPr="008B6B0D" w14:paraId="674B959B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5EE8C9D2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NAME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23935C60" w14:textId="514277E9" w:rsidR="0084351A" w:rsidRPr="008B6B0D" w:rsidRDefault="008959D1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959D1">
              <w:rPr>
                <w:rFonts w:ascii="Century Gothic" w:hAnsi="Century Gothic"/>
                <w:b/>
                <w:sz w:val="16"/>
                <w:szCs w:val="16"/>
              </w:rPr>
              <w:t>Pawn Promotion</w:t>
            </w:r>
          </w:p>
        </w:tc>
      </w:tr>
      <w:tr w:rsidR="0084351A" w:rsidRPr="008B6B0D" w14:paraId="50479B78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59B74721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USE CASE NO.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6730A570" w14:textId="3DBB25C4" w:rsidR="0084351A" w:rsidRPr="008B6B0D" w:rsidRDefault="008959D1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3</w:t>
            </w:r>
          </w:p>
        </w:tc>
      </w:tr>
      <w:tr w:rsidR="0084351A" w:rsidRPr="008B6B0D" w14:paraId="1CB2CABC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66242601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DESCRIPTION</w:t>
            </w:r>
          </w:p>
        </w:tc>
        <w:tc>
          <w:tcPr>
            <w:tcW w:w="9658" w:type="dxa"/>
            <w:gridSpan w:val="2"/>
            <w:vAlign w:val="center"/>
          </w:tcPr>
          <w:p w14:paraId="13D2E549" w14:textId="71F2440C" w:rsidR="0084351A" w:rsidRPr="008B6B0D" w:rsidRDefault="008959D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8959D1">
              <w:rPr>
                <w:rFonts w:ascii="Century Gothic" w:hAnsi="Century Gothic"/>
                <w:sz w:val="16"/>
                <w:szCs w:val="16"/>
              </w:rPr>
              <w:t>Promotes pawn to queen when it reaches the final rank, if no queen is already on board.</w:t>
            </w:r>
          </w:p>
        </w:tc>
      </w:tr>
      <w:tr w:rsidR="0084351A" w:rsidRPr="008B6B0D" w14:paraId="5A68B0CD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12183E08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ACTORS</w:t>
            </w:r>
          </w:p>
        </w:tc>
        <w:tc>
          <w:tcPr>
            <w:tcW w:w="9658" w:type="dxa"/>
            <w:gridSpan w:val="2"/>
            <w:vAlign w:val="center"/>
          </w:tcPr>
          <w:p w14:paraId="47106111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Player</w:t>
            </w:r>
          </w:p>
        </w:tc>
      </w:tr>
      <w:tr w:rsidR="0084351A" w:rsidRPr="008B6B0D" w14:paraId="44B93010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7D538A53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PRECONDITIONS</w:t>
            </w:r>
          </w:p>
        </w:tc>
        <w:tc>
          <w:tcPr>
            <w:tcW w:w="9658" w:type="dxa"/>
            <w:gridSpan w:val="2"/>
            <w:vAlign w:val="center"/>
          </w:tcPr>
          <w:p w14:paraId="08EE9AE6" w14:textId="4803AE97" w:rsidR="0084351A" w:rsidRPr="008B6B0D" w:rsidRDefault="008959D1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</w:t>
            </w:r>
            <w:r w:rsidRPr="008959D1">
              <w:rPr>
                <w:rFonts w:ascii="Century Gothic" w:hAnsi="Century Gothic"/>
                <w:sz w:val="16"/>
                <w:szCs w:val="16"/>
              </w:rPr>
              <w:t>awn reaches 8th rank (white</w:t>
            </w:r>
            <w:proofErr w:type="gramStart"/>
            <w:r w:rsidRPr="008959D1">
              <w:rPr>
                <w:rFonts w:ascii="Century Gothic" w:hAnsi="Century Gothic"/>
                <w:sz w:val="16"/>
                <w:szCs w:val="16"/>
              </w:rPr>
              <w:t>)</w:t>
            </w:r>
            <w:proofErr w:type="gramEnd"/>
            <w:r w:rsidRPr="008959D1">
              <w:rPr>
                <w:rFonts w:ascii="Century Gothic" w:hAnsi="Century Gothic"/>
                <w:sz w:val="16"/>
                <w:szCs w:val="16"/>
              </w:rPr>
              <w:t xml:space="preserve"> or 1st rank (black)</w:t>
            </w:r>
          </w:p>
        </w:tc>
      </w:tr>
      <w:tr w:rsidR="0084351A" w:rsidRPr="008B6B0D" w14:paraId="5FC8A042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0F75ACBC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POST CONDITIONS</w:t>
            </w:r>
          </w:p>
        </w:tc>
        <w:tc>
          <w:tcPr>
            <w:tcW w:w="9658" w:type="dxa"/>
            <w:gridSpan w:val="2"/>
            <w:vAlign w:val="center"/>
          </w:tcPr>
          <w:p w14:paraId="30705063" w14:textId="5FEB614F" w:rsidR="0084351A" w:rsidRPr="008B6B0D" w:rsidRDefault="008959D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8959D1">
              <w:rPr>
                <w:rFonts w:ascii="Century Gothic" w:hAnsi="Century Gothic"/>
                <w:sz w:val="16"/>
                <w:szCs w:val="16"/>
              </w:rPr>
              <w:t>Pawn becomes a queen</w:t>
            </w:r>
          </w:p>
        </w:tc>
      </w:tr>
      <w:tr w:rsidR="0084351A" w:rsidRPr="008B6B0D" w14:paraId="5D3C0542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2EB8E9F5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TRIGGER</w:t>
            </w:r>
          </w:p>
        </w:tc>
        <w:tc>
          <w:tcPr>
            <w:tcW w:w="9658" w:type="dxa"/>
            <w:gridSpan w:val="2"/>
            <w:vAlign w:val="center"/>
          </w:tcPr>
          <w:p w14:paraId="06F417A7" w14:textId="54832F94" w:rsidR="0084351A" w:rsidRPr="008B6B0D" w:rsidRDefault="008959D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8959D1">
              <w:rPr>
                <w:rFonts w:ascii="Century Gothic" w:hAnsi="Century Gothic"/>
                <w:sz w:val="16"/>
                <w:szCs w:val="16"/>
              </w:rPr>
              <w:t>Player moves pawn to last rank</w:t>
            </w:r>
          </w:p>
        </w:tc>
      </w:tr>
      <w:tr w:rsidR="0084351A" w:rsidRPr="008B6B0D" w14:paraId="1CD11AAE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222A35" w:themeFill="text2" w:themeFillShade="80"/>
            <w:vAlign w:val="center"/>
          </w:tcPr>
          <w:p w14:paraId="62A2998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DESCRIPTION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12E8C71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072B225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ACTION</w:t>
            </w:r>
          </w:p>
        </w:tc>
      </w:tr>
      <w:tr w:rsidR="0084351A" w:rsidRPr="008B6B0D" w14:paraId="6A99FB8D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1CF94C18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2E9081E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</w:p>
        </w:tc>
        <w:tc>
          <w:tcPr>
            <w:tcW w:w="7768" w:type="dxa"/>
            <w:vAlign w:val="center"/>
          </w:tcPr>
          <w:p w14:paraId="60E920BE" w14:textId="696D0BC7" w:rsidR="0084351A" w:rsidRPr="008B6B0D" w:rsidRDefault="008959D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8959D1">
              <w:rPr>
                <w:rFonts w:ascii="Century Gothic" w:hAnsi="Century Gothic"/>
                <w:sz w:val="16"/>
                <w:szCs w:val="16"/>
              </w:rPr>
              <w:t>Pawn reaches the last row</w:t>
            </w:r>
          </w:p>
        </w:tc>
      </w:tr>
      <w:tr w:rsidR="0084351A" w:rsidRPr="008B6B0D" w14:paraId="1BBC16EE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30544AF5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CCC60B6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37A6F970" w14:textId="1CEF6483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System checks for existing queen</w:t>
            </w:r>
          </w:p>
        </w:tc>
      </w:tr>
      <w:tr w:rsidR="0084351A" w:rsidRPr="008B6B0D" w14:paraId="19B419F7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19C868C1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86761B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711DA79D" w14:textId="196ED6E3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 xml:space="preserve">If none exists, </w:t>
            </w:r>
            <w:proofErr w:type="gramStart"/>
            <w:r w:rsidRPr="00660251">
              <w:rPr>
                <w:rFonts w:ascii="Century Gothic" w:hAnsi="Century Gothic"/>
                <w:sz w:val="16"/>
                <w:szCs w:val="16"/>
              </w:rPr>
              <w:t>pawn is</w:t>
            </w:r>
            <w:proofErr w:type="gramEnd"/>
            <w:r w:rsidRPr="00660251">
              <w:rPr>
                <w:rFonts w:ascii="Century Gothic" w:hAnsi="Century Gothic"/>
                <w:sz w:val="16"/>
                <w:szCs w:val="16"/>
              </w:rPr>
              <w:t xml:space="preserve"> promoted to queen</w:t>
            </w:r>
          </w:p>
        </w:tc>
      </w:tr>
      <w:tr w:rsidR="0084351A" w:rsidRPr="008B6B0D" w14:paraId="5A839A25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2D54C9C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8CEE311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</w:t>
            </w:r>
          </w:p>
        </w:tc>
        <w:tc>
          <w:tcPr>
            <w:tcW w:w="7768" w:type="dxa"/>
            <w:vAlign w:val="center"/>
          </w:tcPr>
          <w:p w14:paraId="23E9C6FD" w14:textId="7512168C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Board is updated</w:t>
            </w:r>
          </w:p>
        </w:tc>
      </w:tr>
      <w:tr w:rsidR="0084351A" w:rsidRPr="008B6B0D" w14:paraId="7273AB36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05BD6D2A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F119110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FF7047A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788F35BF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5A7C3039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952F36A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E511B40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53BCC98E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323E4F" w:themeFill="text2" w:themeFillShade="BF"/>
            <w:vAlign w:val="center"/>
          </w:tcPr>
          <w:p w14:paraId="290DD5E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 EXTENSTIONS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12D2C50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3ADD381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BRANCHES</w:t>
            </w:r>
          </w:p>
        </w:tc>
      </w:tr>
      <w:tr w:rsidR="0084351A" w:rsidRPr="008B6B0D" w14:paraId="0D209ACB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0C8D1D3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CA6652E" w14:textId="2D7D1634" w:rsidR="0084351A" w:rsidRPr="00B655C7" w:rsidRDefault="00660251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368450E8" w14:textId="558743D5" w:rsidR="0084351A" w:rsidRPr="00B655C7" w:rsidRDefault="00660251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660251">
              <w:rPr>
                <w:rFonts w:ascii="Century Gothic" w:hAnsi="Century Gothic"/>
                <w:bCs/>
                <w:sz w:val="16"/>
                <w:szCs w:val="16"/>
              </w:rPr>
              <w:t>If queen already exists, promotion denied</w:t>
            </w:r>
          </w:p>
        </w:tc>
      </w:tr>
      <w:tr w:rsidR="0084351A" w:rsidRPr="008B6B0D" w14:paraId="0B57E1CF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36DF0E4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6346E6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47D05E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7EA9D614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457E7DD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0AE916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40DC0C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4CCD838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5486AF2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DFA6EF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B7FE6F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50C3BBF0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118F963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C8191F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1C9AB7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0F4D3FBD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000DB98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992897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5B080E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7324C007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44546A" w:themeFill="text2"/>
            <w:vAlign w:val="center"/>
          </w:tcPr>
          <w:p w14:paraId="2192DCD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ALTERNATE COURSES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1A2F4A99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234D9A4A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ACTION</w:t>
            </w:r>
          </w:p>
        </w:tc>
      </w:tr>
      <w:tr w:rsidR="0084351A" w:rsidRPr="008B6B0D" w14:paraId="75AABCC7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63E7C0C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CDAA1D3" w14:textId="213B76C4" w:rsidR="0084351A" w:rsidRPr="00B655C7" w:rsidRDefault="00660251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7A7F0333" w14:textId="3872DB51" w:rsidR="0084351A" w:rsidRPr="00B655C7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No other promotions supported yet</w:t>
            </w:r>
          </w:p>
        </w:tc>
      </w:tr>
      <w:tr w:rsidR="0084351A" w:rsidRPr="008B6B0D" w14:paraId="0D7E50A1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321904D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4DCAC1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0C3AAD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010C9B48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41E7E56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857E9F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FB6C0B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6FB0BB6B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5BADC85C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4EC5BE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A8E49C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413EDACE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6A12E23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17C686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CBE729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235CE369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3D8CED11" w14:textId="77777777" w:rsidR="0084351A" w:rsidRPr="008E35DF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626F684F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1CFEB595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leGrid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30"/>
        <w:gridCol w:w="1890"/>
        <w:gridCol w:w="7768"/>
      </w:tblGrid>
      <w:tr w:rsidR="0084351A" w:rsidRPr="008B6B0D" w14:paraId="7F68D733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7288D69D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NAME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069E3BCD" w14:textId="00BC9EAB" w:rsidR="0084351A" w:rsidRPr="008B6B0D" w:rsidRDefault="00660251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660251">
              <w:rPr>
                <w:rFonts w:ascii="Century Gothic" w:hAnsi="Century Gothic"/>
                <w:b/>
                <w:sz w:val="16"/>
                <w:szCs w:val="16"/>
              </w:rPr>
              <w:t>Illegal Move Handling</w:t>
            </w:r>
          </w:p>
        </w:tc>
      </w:tr>
      <w:tr w:rsidR="0084351A" w:rsidRPr="008B6B0D" w14:paraId="73A8B048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7414B46A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USE CASE NO.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595A2E22" w14:textId="5E0920CC" w:rsidR="0084351A" w:rsidRPr="008B6B0D" w:rsidRDefault="00660251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4</w:t>
            </w:r>
          </w:p>
        </w:tc>
      </w:tr>
      <w:tr w:rsidR="0084351A" w:rsidRPr="008B6B0D" w14:paraId="2C796233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297FA382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DESCRIPTION</w:t>
            </w:r>
          </w:p>
        </w:tc>
        <w:tc>
          <w:tcPr>
            <w:tcW w:w="9658" w:type="dxa"/>
            <w:gridSpan w:val="2"/>
            <w:vAlign w:val="center"/>
          </w:tcPr>
          <w:p w14:paraId="20B074B1" w14:textId="0E7B2A2D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Prevents the player from performing moves that violate chess rules.</w:t>
            </w:r>
          </w:p>
        </w:tc>
      </w:tr>
      <w:tr w:rsidR="0084351A" w:rsidRPr="008B6B0D" w14:paraId="676B0473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47B90556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ACTORS</w:t>
            </w:r>
          </w:p>
        </w:tc>
        <w:tc>
          <w:tcPr>
            <w:tcW w:w="9658" w:type="dxa"/>
            <w:gridSpan w:val="2"/>
            <w:vAlign w:val="center"/>
          </w:tcPr>
          <w:p w14:paraId="200E80AC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Player</w:t>
            </w:r>
          </w:p>
        </w:tc>
      </w:tr>
      <w:tr w:rsidR="0084351A" w:rsidRPr="008B6B0D" w14:paraId="4A0A29CB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0F9691F0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PRECONDITIONS</w:t>
            </w:r>
          </w:p>
        </w:tc>
        <w:tc>
          <w:tcPr>
            <w:tcW w:w="9658" w:type="dxa"/>
            <w:gridSpan w:val="2"/>
            <w:vAlign w:val="center"/>
          </w:tcPr>
          <w:p w14:paraId="1E6955B8" w14:textId="73144244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proofErr w:type="gramStart"/>
            <w:r w:rsidRPr="00660251">
              <w:rPr>
                <w:rFonts w:ascii="Century Gothic" w:hAnsi="Century Gothic"/>
                <w:sz w:val="16"/>
                <w:szCs w:val="16"/>
              </w:rPr>
              <w:t>Game</w:t>
            </w:r>
            <w:proofErr w:type="gramEnd"/>
            <w:r w:rsidRPr="00660251">
              <w:rPr>
                <w:rFonts w:ascii="Century Gothic" w:hAnsi="Century Gothic"/>
                <w:sz w:val="16"/>
                <w:szCs w:val="16"/>
              </w:rPr>
              <w:t xml:space="preserve"> is running, move attempted</w:t>
            </w:r>
          </w:p>
        </w:tc>
      </w:tr>
      <w:tr w:rsidR="0084351A" w:rsidRPr="008B6B0D" w14:paraId="648466E5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02F22232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POST CONDITIONS</w:t>
            </w:r>
          </w:p>
        </w:tc>
        <w:tc>
          <w:tcPr>
            <w:tcW w:w="9658" w:type="dxa"/>
            <w:gridSpan w:val="2"/>
            <w:vAlign w:val="center"/>
          </w:tcPr>
          <w:p w14:paraId="1E169CA7" w14:textId="2D1D4185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Move is blocked</w:t>
            </w:r>
          </w:p>
        </w:tc>
      </w:tr>
      <w:tr w:rsidR="0084351A" w:rsidRPr="008B6B0D" w14:paraId="087B40CA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466C40D3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TRIGGER</w:t>
            </w:r>
          </w:p>
        </w:tc>
        <w:tc>
          <w:tcPr>
            <w:tcW w:w="9658" w:type="dxa"/>
            <w:gridSpan w:val="2"/>
            <w:vAlign w:val="center"/>
          </w:tcPr>
          <w:p w14:paraId="41FFAC21" w14:textId="2B335715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Player clicks invalid destination</w:t>
            </w:r>
          </w:p>
        </w:tc>
      </w:tr>
      <w:tr w:rsidR="0084351A" w:rsidRPr="008B6B0D" w14:paraId="7C5409F5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222A35" w:themeFill="text2" w:themeFillShade="80"/>
            <w:vAlign w:val="center"/>
          </w:tcPr>
          <w:p w14:paraId="7B712DD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DESCRIPTION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3FF8949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3E69CFC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ACTION</w:t>
            </w:r>
          </w:p>
        </w:tc>
      </w:tr>
      <w:tr w:rsidR="0084351A" w:rsidRPr="008B6B0D" w14:paraId="31721C8E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3F0EFCF5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D0B0DB5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</w:p>
        </w:tc>
        <w:tc>
          <w:tcPr>
            <w:tcW w:w="7768" w:type="dxa"/>
            <w:vAlign w:val="center"/>
          </w:tcPr>
          <w:p w14:paraId="6C19B643" w14:textId="181B43D3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Player selects piece</w:t>
            </w:r>
          </w:p>
        </w:tc>
      </w:tr>
      <w:tr w:rsidR="0084351A" w:rsidRPr="008B6B0D" w14:paraId="2A7D2159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01BE42F0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B1AB25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4A39E7C4" w14:textId="37117055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 xml:space="preserve">Player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moves piece to and </w:t>
            </w:r>
            <w:r w:rsidRPr="00660251">
              <w:rPr>
                <w:rFonts w:ascii="Century Gothic" w:hAnsi="Century Gothic"/>
                <w:sz w:val="16"/>
                <w:szCs w:val="16"/>
              </w:rPr>
              <w:t>clicks invalid square</w:t>
            </w:r>
          </w:p>
        </w:tc>
      </w:tr>
      <w:tr w:rsidR="0084351A" w:rsidRPr="008B6B0D" w14:paraId="4A40DF65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1D751053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F001473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311D4084" w14:textId="2E2D4A06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System checks legality</w:t>
            </w:r>
          </w:p>
        </w:tc>
      </w:tr>
      <w:tr w:rsidR="0084351A" w:rsidRPr="008B6B0D" w14:paraId="2CEA669F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35C6FE8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E2077C3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</w:t>
            </w:r>
          </w:p>
        </w:tc>
        <w:tc>
          <w:tcPr>
            <w:tcW w:w="7768" w:type="dxa"/>
            <w:vAlign w:val="center"/>
          </w:tcPr>
          <w:p w14:paraId="2E9F3614" w14:textId="7EE70BF2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Move is rejected</w:t>
            </w:r>
          </w:p>
        </w:tc>
      </w:tr>
      <w:tr w:rsidR="0084351A" w:rsidRPr="008B6B0D" w14:paraId="6852538F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376FB4E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37D0020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D7ABA84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42D84916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395C8DA9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EB357C6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13B166E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20F5A61D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323E4F" w:themeFill="text2" w:themeFillShade="BF"/>
            <w:vAlign w:val="center"/>
          </w:tcPr>
          <w:p w14:paraId="7E78A3A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 EXTENSTIONS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752A8B7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7C3539C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BRANCHES</w:t>
            </w:r>
          </w:p>
        </w:tc>
      </w:tr>
      <w:tr w:rsidR="0084351A" w:rsidRPr="008B6B0D" w14:paraId="72E6C0A4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0AF269E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0D55B59" w14:textId="77777777" w:rsidR="0084351A" w:rsidRPr="00B655C7" w:rsidRDefault="0084351A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B655C7">
              <w:rPr>
                <w:rFonts w:ascii="Century Gothic" w:hAnsi="Century Gothic"/>
                <w:bCs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641E210C" w14:textId="171B67B6" w:rsidR="0084351A" w:rsidRPr="00B655C7" w:rsidRDefault="00660251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660251">
              <w:rPr>
                <w:rFonts w:ascii="Century Gothic" w:hAnsi="Century Gothic"/>
                <w:bCs/>
                <w:sz w:val="16"/>
                <w:szCs w:val="16"/>
              </w:rPr>
              <w:t>Rule violation results in rejection</w:t>
            </w:r>
          </w:p>
        </w:tc>
      </w:tr>
      <w:tr w:rsidR="0084351A" w:rsidRPr="008B6B0D" w14:paraId="1D5A1A3E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19795A6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F8CE60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B61432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636F634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24AD85A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FED3C4C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B2F074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E6C942F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558FE05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B9E2CF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E2FE4E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0AFD100B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467D9FF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C6FDA1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A0DB59C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7415DCE6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295D3ED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94013C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A4354B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622F117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44546A" w:themeFill="text2"/>
            <w:vAlign w:val="center"/>
          </w:tcPr>
          <w:p w14:paraId="05C85D6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ALTERNATE COURSES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72B3864A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6C33B13A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ACTION</w:t>
            </w:r>
          </w:p>
        </w:tc>
      </w:tr>
      <w:tr w:rsidR="0084351A" w:rsidRPr="008B6B0D" w14:paraId="37AC4F1B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5587ABF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0DBF2F3" w14:textId="77777777" w:rsidR="0084351A" w:rsidRPr="00B655C7" w:rsidRDefault="0084351A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B655C7">
              <w:rPr>
                <w:rFonts w:ascii="Century Gothic" w:hAnsi="Century Gothic"/>
                <w:bCs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2104292C" w14:textId="4449F668" w:rsidR="0084351A" w:rsidRPr="00B655C7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Player 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retires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 xml:space="preserve"> a legal move</w:t>
            </w:r>
          </w:p>
        </w:tc>
      </w:tr>
      <w:tr w:rsidR="0084351A" w:rsidRPr="008B6B0D" w14:paraId="4C1F6EF4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68639BA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056E4C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09480D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49AFB1B0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6CF05EF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C78A2F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B0FD6C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B810FED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7440908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BF5012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13A0FE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33E94C1B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414CA60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48942F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0DAC5F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18196434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2125E1CE" w14:textId="77777777" w:rsidR="0084351A" w:rsidRPr="008E35DF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4554572E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495DAF90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leGrid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30"/>
        <w:gridCol w:w="1890"/>
        <w:gridCol w:w="7768"/>
      </w:tblGrid>
      <w:tr w:rsidR="0084351A" w:rsidRPr="008B6B0D" w14:paraId="51EF72AF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2A250473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NAME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69288126" w14:textId="5A4CE33D" w:rsidR="0084351A" w:rsidRPr="008B6B0D" w:rsidRDefault="00660251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660251">
              <w:rPr>
                <w:rFonts w:ascii="Century Gothic" w:hAnsi="Century Gothic"/>
                <w:b/>
                <w:sz w:val="16"/>
                <w:szCs w:val="16"/>
              </w:rPr>
              <w:t>Turn-Based System</w:t>
            </w:r>
          </w:p>
        </w:tc>
      </w:tr>
      <w:tr w:rsidR="0084351A" w:rsidRPr="008B6B0D" w14:paraId="2F8C29FF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6A0F8248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USE CASE NO.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7005F4C5" w14:textId="405F4862" w:rsidR="0084351A" w:rsidRPr="008B6B0D" w:rsidRDefault="00660251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5</w:t>
            </w:r>
          </w:p>
        </w:tc>
      </w:tr>
      <w:tr w:rsidR="0084351A" w:rsidRPr="008B6B0D" w14:paraId="545CB8D6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2F33DC00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DESCRIPTION</w:t>
            </w:r>
          </w:p>
        </w:tc>
        <w:tc>
          <w:tcPr>
            <w:tcW w:w="9658" w:type="dxa"/>
            <w:gridSpan w:val="2"/>
            <w:vAlign w:val="center"/>
          </w:tcPr>
          <w:p w14:paraId="738BC6F6" w14:textId="7EE1AB1B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proofErr w:type="gramStart"/>
            <w:r w:rsidRPr="00660251">
              <w:rPr>
                <w:rFonts w:ascii="Century Gothic" w:hAnsi="Century Gothic"/>
                <w:sz w:val="16"/>
                <w:szCs w:val="16"/>
              </w:rPr>
              <w:t>Ensures turn</w:t>
            </w:r>
            <w:proofErr w:type="gramEnd"/>
            <w:r w:rsidRPr="00660251">
              <w:rPr>
                <w:rFonts w:ascii="Century Gothic" w:hAnsi="Century Gothic"/>
                <w:sz w:val="16"/>
                <w:szCs w:val="16"/>
              </w:rPr>
              <w:t xml:space="preserve"> alternation between two players.</w:t>
            </w:r>
          </w:p>
        </w:tc>
      </w:tr>
      <w:tr w:rsidR="0084351A" w:rsidRPr="008B6B0D" w14:paraId="521D5CA6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042BD21F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ACTORS</w:t>
            </w:r>
          </w:p>
        </w:tc>
        <w:tc>
          <w:tcPr>
            <w:tcW w:w="9658" w:type="dxa"/>
            <w:gridSpan w:val="2"/>
            <w:vAlign w:val="center"/>
          </w:tcPr>
          <w:p w14:paraId="2028A3B7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Player</w:t>
            </w:r>
          </w:p>
        </w:tc>
      </w:tr>
      <w:tr w:rsidR="0084351A" w:rsidRPr="008B6B0D" w14:paraId="7F4625CB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4B783CD9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PRECONDITIONS</w:t>
            </w:r>
          </w:p>
        </w:tc>
        <w:tc>
          <w:tcPr>
            <w:tcW w:w="9658" w:type="dxa"/>
            <w:gridSpan w:val="2"/>
            <w:vAlign w:val="center"/>
          </w:tcPr>
          <w:p w14:paraId="5EC323ED" w14:textId="1E61BA93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One valid move is completed</w:t>
            </w:r>
          </w:p>
        </w:tc>
      </w:tr>
      <w:tr w:rsidR="0084351A" w:rsidRPr="008B6B0D" w14:paraId="7ACC81C7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4124CFC3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POST CONDITIONS</w:t>
            </w:r>
          </w:p>
        </w:tc>
        <w:tc>
          <w:tcPr>
            <w:tcW w:w="9658" w:type="dxa"/>
            <w:gridSpan w:val="2"/>
            <w:vAlign w:val="center"/>
          </w:tcPr>
          <w:p w14:paraId="3C433EC9" w14:textId="46FEB7F5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 xml:space="preserve">Turn changes to </w:t>
            </w:r>
            <w:proofErr w:type="gramStart"/>
            <w:r w:rsidRPr="00660251">
              <w:rPr>
                <w:rFonts w:ascii="Century Gothic" w:hAnsi="Century Gothic"/>
                <w:sz w:val="16"/>
                <w:szCs w:val="16"/>
              </w:rPr>
              <w:t>other</w:t>
            </w:r>
            <w:proofErr w:type="gramEnd"/>
            <w:r w:rsidRPr="00660251">
              <w:rPr>
                <w:rFonts w:ascii="Century Gothic" w:hAnsi="Century Gothic"/>
                <w:sz w:val="16"/>
                <w:szCs w:val="16"/>
              </w:rPr>
              <w:t xml:space="preserve"> player</w:t>
            </w:r>
          </w:p>
        </w:tc>
      </w:tr>
      <w:tr w:rsidR="0084351A" w:rsidRPr="008B6B0D" w14:paraId="5F3EADAD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129BAA8E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TRIGGER</w:t>
            </w:r>
          </w:p>
        </w:tc>
        <w:tc>
          <w:tcPr>
            <w:tcW w:w="9658" w:type="dxa"/>
            <w:gridSpan w:val="2"/>
            <w:vAlign w:val="center"/>
          </w:tcPr>
          <w:p w14:paraId="78EAB56A" w14:textId="47084D86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Completion of a move</w:t>
            </w:r>
          </w:p>
        </w:tc>
      </w:tr>
      <w:tr w:rsidR="0084351A" w:rsidRPr="008B6B0D" w14:paraId="69A62B5C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222A35" w:themeFill="text2" w:themeFillShade="80"/>
            <w:vAlign w:val="center"/>
          </w:tcPr>
          <w:p w14:paraId="02999D9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DESCRIPTION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5A3F783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4FF4492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ACTION</w:t>
            </w:r>
          </w:p>
        </w:tc>
      </w:tr>
      <w:tr w:rsidR="0084351A" w:rsidRPr="008B6B0D" w14:paraId="3DFCF347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26DA675A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3BBB5F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</w:p>
        </w:tc>
        <w:tc>
          <w:tcPr>
            <w:tcW w:w="7768" w:type="dxa"/>
            <w:vAlign w:val="center"/>
          </w:tcPr>
          <w:p w14:paraId="7341CA5B" w14:textId="66FBEBB4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Valid move is completed</w:t>
            </w:r>
          </w:p>
        </w:tc>
      </w:tr>
      <w:tr w:rsidR="0084351A" w:rsidRPr="008B6B0D" w14:paraId="6765F70A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2C0DCC20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85CBF98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092EE724" w14:textId="342D3771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 xml:space="preserve">Turn switches to </w:t>
            </w:r>
            <w:proofErr w:type="gramStart"/>
            <w:r w:rsidRPr="00660251">
              <w:rPr>
                <w:rFonts w:ascii="Century Gothic" w:hAnsi="Century Gothic"/>
                <w:sz w:val="16"/>
                <w:szCs w:val="16"/>
              </w:rPr>
              <w:t>other</w:t>
            </w:r>
            <w:proofErr w:type="gramEnd"/>
            <w:r w:rsidRPr="00660251">
              <w:rPr>
                <w:rFonts w:ascii="Century Gothic" w:hAnsi="Century Gothic"/>
                <w:sz w:val="16"/>
                <w:szCs w:val="16"/>
              </w:rPr>
              <w:t xml:space="preserve"> player</w:t>
            </w:r>
          </w:p>
        </w:tc>
      </w:tr>
      <w:tr w:rsidR="0084351A" w:rsidRPr="008B6B0D" w14:paraId="4BDED901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4DC325DB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29019A0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7D33EB82" w14:textId="78DF6C7D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Current player disabled</w:t>
            </w:r>
          </w:p>
        </w:tc>
      </w:tr>
      <w:tr w:rsidR="0084351A" w:rsidRPr="008B6B0D" w14:paraId="11F6E87F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3F37E217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DE96751" w14:textId="18C33D4D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E2D7BE5" w14:textId="2E51F225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20D7E573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4841FD9E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6AB7A0E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B7634E5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2511E283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158A1F5B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EE1B0D6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349E638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499D9E08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323E4F" w:themeFill="text2" w:themeFillShade="BF"/>
            <w:vAlign w:val="center"/>
          </w:tcPr>
          <w:p w14:paraId="3A2B923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 EXTENSTIONS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3494D43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4C9D4CF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BRANCHES</w:t>
            </w:r>
          </w:p>
        </w:tc>
      </w:tr>
      <w:tr w:rsidR="0084351A" w:rsidRPr="008B6B0D" w14:paraId="4BFE55BC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3EC462A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F08D6DE" w14:textId="77777777" w:rsidR="0084351A" w:rsidRPr="00B655C7" w:rsidRDefault="0084351A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B655C7">
              <w:rPr>
                <w:rFonts w:ascii="Century Gothic" w:hAnsi="Century Gothic"/>
                <w:bCs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6127B958" w14:textId="28BC9C7C" w:rsidR="0084351A" w:rsidRPr="00B655C7" w:rsidRDefault="00660251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660251">
              <w:rPr>
                <w:rFonts w:ascii="Century Gothic" w:hAnsi="Century Gothic"/>
                <w:bCs/>
                <w:sz w:val="16"/>
                <w:szCs w:val="16"/>
              </w:rPr>
              <w:t>Wrong-player input is ignored</w:t>
            </w:r>
          </w:p>
        </w:tc>
      </w:tr>
      <w:tr w:rsidR="0084351A" w:rsidRPr="008B6B0D" w14:paraId="0BCF2D8E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772BF54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C6E42F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D0B0BC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2F7B506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261361C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09AC3D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C570F6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30AB9FA6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43E8544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2F65BB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0289A1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249475BC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4318677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A4719E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4B87CB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7BF1A330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6E75623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844FB2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963925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0444C7A0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44546A" w:themeFill="text2"/>
            <w:vAlign w:val="center"/>
          </w:tcPr>
          <w:p w14:paraId="000E604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ALTERNATE COURSES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428F3BCF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0BF655C3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ACTION</w:t>
            </w:r>
          </w:p>
        </w:tc>
      </w:tr>
      <w:tr w:rsidR="0084351A" w:rsidRPr="008B6B0D" w14:paraId="3DFB94C9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5DAAF7E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2F61EC9" w14:textId="3ACF3A93" w:rsidR="0084351A" w:rsidRPr="00B655C7" w:rsidRDefault="00660251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1</w:t>
            </w:r>
          </w:p>
        </w:tc>
        <w:tc>
          <w:tcPr>
            <w:tcW w:w="7768" w:type="dxa"/>
            <w:vAlign w:val="center"/>
          </w:tcPr>
          <w:p w14:paraId="3707B6C6" w14:textId="186812AC" w:rsidR="0084351A" w:rsidRPr="00B655C7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Invalid move keeps same player’s turn</w:t>
            </w:r>
          </w:p>
        </w:tc>
      </w:tr>
      <w:tr w:rsidR="0084351A" w:rsidRPr="008B6B0D" w14:paraId="13A531FC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7787BF1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DBB51B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63AAA5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0130D326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437B3F6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A3B33D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C41BE5C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408F2749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492118D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5C3E21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6C5E28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3FD7DF3B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4EE2ECB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2A10AF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72E8CA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579BA31D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08CD70B9" w14:textId="77777777" w:rsidR="0084351A" w:rsidRPr="008E35DF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6701954F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2691B5D1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leGrid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30"/>
        <w:gridCol w:w="1890"/>
        <w:gridCol w:w="7768"/>
      </w:tblGrid>
      <w:tr w:rsidR="0084351A" w:rsidRPr="008B6B0D" w14:paraId="3E3697BC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3EF8CF52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NAME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6A363FB3" w14:textId="66F2C39E" w:rsidR="0084351A" w:rsidRPr="008B6B0D" w:rsidRDefault="00660251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660251">
              <w:rPr>
                <w:rFonts w:ascii="Century Gothic" w:hAnsi="Century Gothic"/>
                <w:b/>
                <w:sz w:val="16"/>
                <w:szCs w:val="16"/>
              </w:rPr>
              <w:t>Click-Based Piece Selection</w:t>
            </w:r>
          </w:p>
        </w:tc>
      </w:tr>
      <w:tr w:rsidR="0084351A" w:rsidRPr="008B6B0D" w14:paraId="03EA603B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4F67DBBE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USE CASE NO.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5E65D6B2" w14:textId="6F981496" w:rsidR="0084351A" w:rsidRPr="008B6B0D" w:rsidRDefault="00660251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6</w:t>
            </w:r>
          </w:p>
        </w:tc>
      </w:tr>
      <w:tr w:rsidR="0084351A" w:rsidRPr="008B6B0D" w14:paraId="35E44525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517A6AAF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DESCRIPTION</w:t>
            </w:r>
          </w:p>
        </w:tc>
        <w:tc>
          <w:tcPr>
            <w:tcW w:w="9658" w:type="dxa"/>
            <w:gridSpan w:val="2"/>
            <w:vAlign w:val="center"/>
          </w:tcPr>
          <w:p w14:paraId="605B9EB4" w14:textId="06C03D45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Allows a player to click and select one of their own pieces</w:t>
            </w:r>
          </w:p>
        </w:tc>
      </w:tr>
      <w:tr w:rsidR="0084351A" w:rsidRPr="008B6B0D" w14:paraId="2C5F41FE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113D698C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ACTORS</w:t>
            </w:r>
          </w:p>
        </w:tc>
        <w:tc>
          <w:tcPr>
            <w:tcW w:w="9658" w:type="dxa"/>
            <w:gridSpan w:val="2"/>
            <w:vAlign w:val="center"/>
          </w:tcPr>
          <w:p w14:paraId="7C06CFC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Player</w:t>
            </w:r>
          </w:p>
        </w:tc>
      </w:tr>
      <w:tr w:rsidR="0084351A" w:rsidRPr="008B6B0D" w14:paraId="7D6D5174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5D73889C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PRECONDITIONS</w:t>
            </w:r>
          </w:p>
        </w:tc>
        <w:tc>
          <w:tcPr>
            <w:tcW w:w="9658" w:type="dxa"/>
            <w:gridSpan w:val="2"/>
            <w:vAlign w:val="center"/>
          </w:tcPr>
          <w:p w14:paraId="344CB29F" w14:textId="5A438CBE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It is the player’s turn</w:t>
            </w:r>
          </w:p>
        </w:tc>
      </w:tr>
      <w:tr w:rsidR="0084351A" w:rsidRPr="008B6B0D" w14:paraId="133C90FC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65DACB38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POST CONDITIONS</w:t>
            </w:r>
          </w:p>
        </w:tc>
        <w:tc>
          <w:tcPr>
            <w:tcW w:w="9658" w:type="dxa"/>
            <w:gridSpan w:val="2"/>
            <w:vAlign w:val="center"/>
          </w:tcPr>
          <w:p w14:paraId="15B31BC2" w14:textId="7ED441DA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The selected piece is ready to move</w:t>
            </w:r>
          </w:p>
        </w:tc>
      </w:tr>
      <w:tr w:rsidR="0084351A" w:rsidRPr="008B6B0D" w14:paraId="110A299F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1592CD2B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TRIGGER</w:t>
            </w:r>
          </w:p>
        </w:tc>
        <w:tc>
          <w:tcPr>
            <w:tcW w:w="9658" w:type="dxa"/>
            <w:gridSpan w:val="2"/>
            <w:vAlign w:val="center"/>
          </w:tcPr>
          <w:p w14:paraId="3BD5B83F" w14:textId="4BF31B10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Player clicks a piece</w:t>
            </w:r>
          </w:p>
        </w:tc>
      </w:tr>
      <w:tr w:rsidR="0084351A" w:rsidRPr="008B6B0D" w14:paraId="23A0E480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222A35" w:themeFill="text2" w:themeFillShade="80"/>
            <w:vAlign w:val="center"/>
          </w:tcPr>
          <w:p w14:paraId="4DEB7F5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DESCRIPTION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5E8130D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1D3C0BE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ACTION</w:t>
            </w:r>
          </w:p>
        </w:tc>
      </w:tr>
      <w:tr w:rsidR="0084351A" w:rsidRPr="008B6B0D" w14:paraId="0CC700AD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6E6ABE97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01E9A9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</w:p>
        </w:tc>
        <w:tc>
          <w:tcPr>
            <w:tcW w:w="7768" w:type="dxa"/>
            <w:vAlign w:val="center"/>
          </w:tcPr>
          <w:p w14:paraId="011E91AB" w14:textId="62B4A560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Player clicks on piece</w:t>
            </w:r>
          </w:p>
        </w:tc>
      </w:tr>
      <w:tr w:rsidR="0084351A" w:rsidRPr="008B6B0D" w14:paraId="7D814041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49719F20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6F26F66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3DA852E7" w14:textId="33519E7E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System verifies turn and piece ownership</w:t>
            </w:r>
          </w:p>
        </w:tc>
      </w:tr>
      <w:tr w:rsidR="0084351A" w:rsidRPr="008B6B0D" w14:paraId="398C0C7C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628B03BC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A1B2289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4E089013" w14:textId="3CFC8665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Piece is selected</w:t>
            </w:r>
          </w:p>
        </w:tc>
      </w:tr>
      <w:tr w:rsidR="0084351A" w:rsidRPr="008B6B0D" w14:paraId="552A5BC9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4CC7B3E2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44CBFD7" w14:textId="64A24F33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F6873AC" w14:textId="3EBC9B65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16A37FA3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551000BD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1F940E1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23AD8F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15DC8AC3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19645141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88DF791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95F3E0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23A29D02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323E4F" w:themeFill="text2" w:themeFillShade="BF"/>
            <w:vAlign w:val="center"/>
          </w:tcPr>
          <w:p w14:paraId="48C40EF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 EXTENSTIONS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247FE9F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5A3E507C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BRANCHES</w:t>
            </w:r>
          </w:p>
        </w:tc>
      </w:tr>
      <w:tr w:rsidR="0084351A" w:rsidRPr="008B6B0D" w14:paraId="177D6D5C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306E282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D070C28" w14:textId="48F7874C" w:rsidR="0084351A" w:rsidRPr="00B655C7" w:rsidRDefault="00660251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6269FF8B" w14:textId="05195BD5" w:rsidR="0084351A" w:rsidRPr="00B655C7" w:rsidRDefault="00660251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660251">
              <w:rPr>
                <w:rFonts w:ascii="Century Gothic" w:hAnsi="Century Gothic"/>
                <w:bCs/>
                <w:sz w:val="16"/>
                <w:szCs w:val="16"/>
              </w:rPr>
              <w:t>Opponent’s piece is ignored</w:t>
            </w:r>
          </w:p>
        </w:tc>
      </w:tr>
      <w:tr w:rsidR="0084351A" w:rsidRPr="008B6B0D" w14:paraId="4E17F3EA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41D9318C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44E9A8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68A2E1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391933E6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07F528A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324936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D3804B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486725D1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16E8D57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D52516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A09E37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32F6F6E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38228C8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07518F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74A947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48DDF12C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1DD297A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3104FC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3D0B5D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64C999D4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44546A" w:themeFill="text2"/>
            <w:vAlign w:val="center"/>
          </w:tcPr>
          <w:p w14:paraId="0579F19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ALTERNATE COURSES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3234ED37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337D30E5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ACTION</w:t>
            </w:r>
          </w:p>
        </w:tc>
      </w:tr>
      <w:tr w:rsidR="0084351A" w:rsidRPr="008B6B0D" w14:paraId="413EA253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251F55A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E258FE8" w14:textId="35C974EF" w:rsidR="0084351A" w:rsidRPr="00B655C7" w:rsidRDefault="00660251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1</w:t>
            </w:r>
          </w:p>
        </w:tc>
        <w:tc>
          <w:tcPr>
            <w:tcW w:w="7768" w:type="dxa"/>
            <w:vAlign w:val="center"/>
          </w:tcPr>
          <w:p w14:paraId="420E7F83" w14:textId="149052CD" w:rsidR="0084351A" w:rsidRPr="00B655C7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660251">
              <w:rPr>
                <w:rFonts w:ascii="Century Gothic" w:hAnsi="Century Gothic"/>
                <w:sz w:val="16"/>
                <w:szCs w:val="16"/>
              </w:rPr>
              <w:t>Clicking an empty square does nothing</w:t>
            </w:r>
          </w:p>
        </w:tc>
      </w:tr>
      <w:tr w:rsidR="0084351A" w:rsidRPr="008B6B0D" w14:paraId="439DA7B1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1AE62CE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B55A98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0568E4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2882354C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1237000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309C8E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96CA85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45D43ABE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2643607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1D9072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DF547E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255716CB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79DE631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38B470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131FA2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19123534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6A8FBBFE" w14:textId="77777777" w:rsidR="0084351A" w:rsidRPr="008E35DF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42C9E625" w14:textId="77777777" w:rsidR="0084351A" w:rsidRPr="008E35DF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720E1CDA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leGrid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30"/>
        <w:gridCol w:w="1890"/>
        <w:gridCol w:w="7768"/>
      </w:tblGrid>
      <w:tr w:rsidR="0084351A" w:rsidRPr="008B6B0D" w14:paraId="71E58F55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2275DE98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NAME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1EE92963" w14:textId="4D822D68" w:rsidR="0084351A" w:rsidRPr="008B6B0D" w:rsidRDefault="00660251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660251">
              <w:rPr>
                <w:rFonts w:ascii="Century Gothic" w:hAnsi="Century Gothic"/>
                <w:b/>
                <w:sz w:val="16"/>
                <w:szCs w:val="16"/>
              </w:rPr>
              <w:t>Capture a Piece</w:t>
            </w:r>
          </w:p>
        </w:tc>
      </w:tr>
      <w:tr w:rsidR="0084351A" w:rsidRPr="008B6B0D" w14:paraId="48F414B1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0EB89DF4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USE CASE NO.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5B9046AC" w14:textId="37E83BD9" w:rsidR="0084351A" w:rsidRPr="008B6B0D" w:rsidRDefault="00660251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7</w:t>
            </w:r>
          </w:p>
        </w:tc>
      </w:tr>
      <w:tr w:rsidR="0084351A" w:rsidRPr="008B6B0D" w14:paraId="38E1FC75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56CAACD5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DESCRIPTION</w:t>
            </w:r>
          </w:p>
        </w:tc>
        <w:tc>
          <w:tcPr>
            <w:tcW w:w="9658" w:type="dxa"/>
            <w:gridSpan w:val="2"/>
            <w:vAlign w:val="center"/>
          </w:tcPr>
          <w:p w14:paraId="38553BC0" w14:textId="7B8F22C0" w:rsidR="0084351A" w:rsidRPr="008B6B0D" w:rsidRDefault="00660251" w:rsidP="00366038">
            <w:pPr>
              <w:rPr>
                <w:rFonts w:ascii="Century Gothic" w:hAnsi="Century Gothic"/>
                <w:sz w:val="16"/>
                <w:szCs w:val="16"/>
              </w:rPr>
            </w:pPr>
            <w:proofErr w:type="gramStart"/>
            <w:r w:rsidRPr="00660251">
              <w:rPr>
                <w:rFonts w:ascii="Century Gothic" w:hAnsi="Century Gothic"/>
                <w:sz w:val="16"/>
                <w:szCs w:val="16"/>
              </w:rPr>
              <w:t>Replaces</w:t>
            </w:r>
            <w:proofErr w:type="gramEnd"/>
            <w:r w:rsidRPr="00660251">
              <w:rPr>
                <w:rFonts w:ascii="Century Gothic" w:hAnsi="Century Gothic"/>
                <w:sz w:val="16"/>
                <w:szCs w:val="16"/>
              </w:rPr>
              <w:t xml:space="preserve"> an opponent’s piece with the player’s own piece when a legal capturing move is made.</w:t>
            </w:r>
          </w:p>
        </w:tc>
      </w:tr>
      <w:tr w:rsidR="0084351A" w:rsidRPr="008B6B0D" w14:paraId="0A4EAB7C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509EE7D3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ACTORS</w:t>
            </w:r>
          </w:p>
        </w:tc>
        <w:tc>
          <w:tcPr>
            <w:tcW w:w="9658" w:type="dxa"/>
            <w:gridSpan w:val="2"/>
            <w:vAlign w:val="center"/>
          </w:tcPr>
          <w:p w14:paraId="7B3062E3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Player</w:t>
            </w:r>
          </w:p>
        </w:tc>
      </w:tr>
      <w:tr w:rsidR="0084351A" w:rsidRPr="008B6B0D" w14:paraId="51235365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071561D5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PRECONDITIONS</w:t>
            </w:r>
          </w:p>
        </w:tc>
        <w:tc>
          <w:tcPr>
            <w:tcW w:w="9658" w:type="dxa"/>
            <w:gridSpan w:val="2"/>
            <w:vAlign w:val="center"/>
          </w:tcPr>
          <w:p w14:paraId="5A56DB2E" w14:textId="7FE25C3C" w:rsidR="0084351A" w:rsidRPr="008B6B0D" w:rsidRDefault="00321405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321405">
              <w:rPr>
                <w:rFonts w:ascii="Century Gothic" w:hAnsi="Century Gothic"/>
                <w:sz w:val="16"/>
                <w:szCs w:val="16"/>
              </w:rPr>
              <w:t>Player selects their piece and clicks on an opponent’s piece in a legal capture move.</w:t>
            </w:r>
          </w:p>
        </w:tc>
      </w:tr>
      <w:tr w:rsidR="0084351A" w:rsidRPr="008B6B0D" w14:paraId="08EB572C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534321CE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POST CONDITIONS</w:t>
            </w:r>
          </w:p>
        </w:tc>
        <w:tc>
          <w:tcPr>
            <w:tcW w:w="9658" w:type="dxa"/>
            <w:gridSpan w:val="2"/>
            <w:vAlign w:val="center"/>
          </w:tcPr>
          <w:p w14:paraId="5174CD0D" w14:textId="3B2A07DE" w:rsidR="0084351A" w:rsidRPr="008B6B0D" w:rsidRDefault="00321405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321405">
              <w:rPr>
                <w:rFonts w:ascii="Century Gothic" w:hAnsi="Century Gothic"/>
                <w:sz w:val="16"/>
                <w:szCs w:val="16"/>
              </w:rPr>
              <w:t>Opponent’s piece is removed from the board, and the current piece moves into its square.</w:t>
            </w:r>
          </w:p>
        </w:tc>
      </w:tr>
      <w:tr w:rsidR="0084351A" w:rsidRPr="008B6B0D" w14:paraId="6DDBB70F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477BF898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TRIGGER</w:t>
            </w:r>
          </w:p>
        </w:tc>
        <w:tc>
          <w:tcPr>
            <w:tcW w:w="9658" w:type="dxa"/>
            <w:gridSpan w:val="2"/>
            <w:vAlign w:val="center"/>
          </w:tcPr>
          <w:p w14:paraId="79FCAF3D" w14:textId="7BD38401" w:rsidR="0084351A" w:rsidRPr="008B6B0D" w:rsidRDefault="00321405" w:rsidP="00366038">
            <w:pPr>
              <w:rPr>
                <w:rFonts w:ascii="Century Gothic" w:hAnsi="Century Gothic"/>
                <w:sz w:val="16"/>
                <w:szCs w:val="16"/>
              </w:rPr>
            </w:pPr>
            <w:proofErr w:type="gramStart"/>
            <w:r w:rsidRPr="00321405">
              <w:rPr>
                <w:rFonts w:ascii="Century Gothic" w:hAnsi="Century Gothic"/>
                <w:sz w:val="16"/>
                <w:szCs w:val="16"/>
              </w:rPr>
              <w:t>Player clicks</w:t>
            </w:r>
            <w:proofErr w:type="gramEnd"/>
            <w:r w:rsidRPr="00321405">
              <w:rPr>
                <w:rFonts w:ascii="Century Gothic" w:hAnsi="Century Gothic"/>
                <w:sz w:val="16"/>
                <w:szCs w:val="16"/>
              </w:rPr>
              <w:t xml:space="preserve"> on a legal destination containing an opponent’s piece.</w:t>
            </w:r>
          </w:p>
        </w:tc>
      </w:tr>
      <w:tr w:rsidR="0084351A" w:rsidRPr="008B6B0D" w14:paraId="60AAC93D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222A35" w:themeFill="text2" w:themeFillShade="80"/>
            <w:vAlign w:val="center"/>
          </w:tcPr>
          <w:p w14:paraId="210ABD0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DESCRIPTION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3403664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0177815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ACTION</w:t>
            </w:r>
          </w:p>
        </w:tc>
      </w:tr>
      <w:tr w:rsidR="0084351A" w:rsidRPr="008B6B0D" w14:paraId="370AAD12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12F71E0D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D48A573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</w:p>
        </w:tc>
        <w:tc>
          <w:tcPr>
            <w:tcW w:w="7768" w:type="dxa"/>
            <w:vAlign w:val="center"/>
          </w:tcPr>
          <w:p w14:paraId="5700069E" w14:textId="69A374D3" w:rsidR="0084351A" w:rsidRPr="008B6B0D" w:rsidRDefault="00321405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321405">
              <w:rPr>
                <w:rFonts w:ascii="Century Gothic" w:hAnsi="Century Gothic"/>
                <w:sz w:val="16"/>
                <w:szCs w:val="16"/>
              </w:rPr>
              <w:t>Player selects a piece</w:t>
            </w:r>
          </w:p>
        </w:tc>
      </w:tr>
      <w:tr w:rsidR="0084351A" w:rsidRPr="008B6B0D" w14:paraId="0AA21D48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2F9E64EE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A92CCA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1CC347B1" w14:textId="77F8D5DE" w:rsidR="0084351A" w:rsidRPr="008B6B0D" w:rsidRDefault="00321405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321405">
              <w:rPr>
                <w:rFonts w:ascii="Century Gothic" w:hAnsi="Century Gothic"/>
                <w:sz w:val="16"/>
                <w:szCs w:val="16"/>
              </w:rPr>
              <w:t xml:space="preserve">Player </w:t>
            </w:r>
            <w:r>
              <w:rPr>
                <w:rFonts w:ascii="Century Gothic" w:hAnsi="Century Gothic"/>
                <w:sz w:val="16"/>
                <w:szCs w:val="16"/>
              </w:rPr>
              <w:t xml:space="preserve">moves piece and </w:t>
            </w:r>
            <w:r w:rsidRPr="00321405">
              <w:rPr>
                <w:rFonts w:ascii="Century Gothic" w:hAnsi="Century Gothic"/>
                <w:sz w:val="16"/>
                <w:szCs w:val="16"/>
              </w:rPr>
              <w:t>clicks on a square with an opponent’s piece</w:t>
            </w:r>
          </w:p>
        </w:tc>
      </w:tr>
      <w:tr w:rsidR="0084351A" w:rsidRPr="008B6B0D" w14:paraId="1A595FD4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084A0DAE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BFB7A5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19923DCB" w14:textId="600DF67A" w:rsidR="0084351A" w:rsidRPr="008B6B0D" w:rsidRDefault="00321405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321405">
              <w:rPr>
                <w:rFonts w:ascii="Century Gothic" w:hAnsi="Century Gothic"/>
                <w:sz w:val="16"/>
                <w:szCs w:val="16"/>
              </w:rPr>
              <w:t>System checks legality of capture</w:t>
            </w:r>
          </w:p>
        </w:tc>
      </w:tr>
      <w:tr w:rsidR="0084351A" w:rsidRPr="008B6B0D" w14:paraId="32D03578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71BDFBA3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06BA230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4</w:t>
            </w:r>
          </w:p>
        </w:tc>
        <w:tc>
          <w:tcPr>
            <w:tcW w:w="7768" w:type="dxa"/>
            <w:vAlign w:val="center"/>
          </w:tcPr>
          <w:p w14:paraId="5C39DC95" w14:textId="2995BCDD" w:rsidR="0084351A" w:rsidRPr="008B6B0D" w:rsidRDefault="00321405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321405">
              <w:rPr>
                <w:rFonts w:ascii="Century Gothic" w:hAnsi="Century Gothic"/>
                <w:sz w:val="16"/>
                <w:szCs w:val="16"/>
              </w:rPr>
              <w:t xml:space="preserve">If legal, </w:t>
            </w:r>
            <w:proofErr w:type="gramStart"/>
            <w:r w:rsidRPr="00321405">
              <w:rPr>
                <w:rFonts w:ascii="Century Gothic" w:hAnsi="Century Gothic"/>
                <w:sz w:val="16"/>
                <w:szCs w:val="16"/>
              </w:rPr>
              <w:t>opponent’s</w:t>
            </w:r>
            <w:proofErr w:type="gramEnd"/>
            <w:r w:rsidRPr="00321405">
              <w:rPr>
                <w:rFonts w:ascii="Century Gothic" w:hAnsi="Century Gothic"/>
                <w:sz w:val="16"/>
                <w:szCs w:val="16"/>
              </w:rPr>
              <w:t xml:space="preserve"> piece is removed</w:t>
            </w:r>
          </w:p>
        </w:tc>
      </w:tr>
      <w:tr w:rsidR="0084351A" w:rsidRPr="008B6B0D" w14:paraId="52410A96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78A0014D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D5ED678" w14:textId="531A8AAE" w:rsidR="0084351A" w:rsidRPr="008B6B0D" w:rsidRDefault="00321405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5</w:t>
            </w:r>
          </w:p>
        </w:tc>
        <w:tc>
          <w:tcPr>
            <w:tcW w:w="7768" w:type="dxa"/>
            <w:vAlign w:val="center"/>
          </w:tcPr>
          <w:p w14:paraId="2A5677DC" w14:textId="7D01BAF3" w:rsidR="0084351A" w:rsidRPr="00321405" w:rsidRDefault="00321405" w:rsidP="00366038">
            <w:pPr>
              <w:rPr>
                <w:sz w:val="16"/>
                <w:szCs w:val="16"/>
              </w:rPr>
            </w:pPr>
            <w:r w:rsidRPr="00321405">
              <w:rPr>
                <w:sz w:val="16"/>
                <w:szCs w:val="16"/>
              </w:rPr>
              <w:t>Player’s piece moves to that square</w:t>
            </w:r>
          </w:p>
        </w:tc>
      </w:tr>
      <w:tr w:rsidR="0084351A" w:rsidRPr="008B6B0D" w14:paraId="7539C931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24400A44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7D68A26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C7EBD88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4443B4D1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323E4F" w:themeFill="text2" w:themeFillShade="BF"/>
            <w:vAlign w:val="center"/>
          </w:tcPr>
          <w:p w14:paraId="44E8653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 EXTENSTIONS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2280F2E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47F2AF8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BRANCHES</w:t>
            </w:r>
          </w:p>
        </w:tc>
      </w:tr>
      <w:tr w:rsidR="0084351A" w:rsidRPr="008B6B0D" w14:paraId="1B070B0F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747C7E4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7066201" w14:textId="77777777" w:rsidR="0084351A" w:rsidRPr="00B655C7" w:rsidRDefault="0084351A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B655C7">
              <w:rPr>
                <w:rFonts w:ascii="Century Gothic" w:hAnsi="Century Gothic"/>
                <w:bCs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7AEAC150" w14:textId="4F4936BE" w:rsidR="0084351A" w:rsidRPr="00B655C7" w:rsidRDefault="00321405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321405">
              <w:rPr>
                <w:rFonts w:ascii="Century Gothic" w:hAnsi="Century Gothic"/>
                <w:bCs/>
                <w:sz w:val="16"/>
                <w:szCs w:val="16"/>
              </w:rPr>
              <w:t>If the move is not legal or the piece is not an opponent's, input is ignored</w:t>
            </w:r>
          </w:p>
        </w:tc>
      </w:tr>
      <w:tr w:rsidR="0084351A" w:rsidRPr="008B6B0D" w14:paraId="15AD140D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783FEEA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7B2687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25E45E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0871F60C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2BE6FBBC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75419F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073E05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6FB3099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16F8E3A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543625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51FFB5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89619F7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3D84233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146DED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6DF1E3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0A5AAC08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516EDC3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504034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5FD881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0FA5D64D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44546A" w:themeFill="text2"/>
            <w:vAlign w:val="center"/>
          </w:tcPr>
          <w:p w14:paraId="538661E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ALTERNATE COURSES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6567DC0C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5C71AA79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ACTION</w:t>
            </w:r>
          </w:p>
        </w:tc>
      </w:tr>
      <w:tr w:rsidR="0084351A" w:rsidRPr="008B6B0D" w14:paraId="4CF46FFB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681B027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F3B704A" w14:textId="77777777" w:rsidR="0084351A" w:rsidRPr="00B655C7" w:rsidRDefault="0084351A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B655C7">
              <w:rPr>
                <w:rFonts w:ascii="Century Gothic" w:hAnsi="Century Gothic"/>
                <w:bCs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564FC2E3" w14:textId="0E52C88B" w:rsidR="0084351A" w:rsidRPr="00B655C7" w:rsidRDefault="00321405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321405">
              <w:rPr>
                <w:rFonts w:ascii="Century Gothic" w:hAnsi="Century Gothic"/>
                <w:sz w:val="16"/>
                <w:szCs w:val="16"/>
              </w:rPr>
              <w:t>Player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moves piece and</w:t>
            </w:r>
            <w:r w:rsidRPr="00321405">
              <w:rPr>
                <w:rFonts w:ascii="Century Gothic" w:hAnsi="Century Gothic"/>
                <w:sz w:val="16"/>
                <w:szCs w:val="16"/>
              </w:rPr>
              <w:t xml:space="preserve"> clicks an empty square — process as a standard move</w:t>
            </w:r>
          </w:p>
        </w:tc>
      </w:tr>
      <w:tr w:rsidR="0084351A" w:rsidRPr="008B6B0D" w14:paraId="72A1A0FA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5878D12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DFC2D9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E6CE53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28E9961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3DA993A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D9238D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D9AB13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7BDC85D0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039EC96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DA1198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85C66B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31316279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560683E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2FE50B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16C421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4E9B932D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4169F4CF" w14:textId="77777777" w:rsidR="0084351A" w:rsidRPr="008E35DF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568EE93D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3F7DC469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leGrid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30"/>
        <w:gridCol w:w="1890"/>
        <w:gridCol w:w="7768"/>
      </w:tblGrid>
      <w:tr w:rsidR="0084351A" w:rsidRPr="008B6B0D" w14:paraId="5E424DF5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56E4D36C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NAME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238FC9ED" w14:textId="0ABA48DF" w:rsidR="0084351A" w:rsidRPr="008B6B0D" w:rsidRDefault="00014E33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014E33">
              <w:rPr>
                <w:rFonts w:ascii="Century Gothic" w:hAnsi="Century Gothic"/>
                <w:b/>
                <w:sz w:val="16"/>
                <w:szCs w:val="16"/>
              </w:rPr>
              <w:t>Invalid Turn Attempt</w:t>
            </w:r>
          </w:p>
        </w:tc>
      </w:tr>
      <w:tr w:rsidR="0084351A" w:rsidRPr="008B6B0D" w14:paraId="3B1CF183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30B58712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USE CASE NO.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3F0B99ED" w14:textId="7D88890C" w:rsidR="0084351A" w:rsidRPr="008B6B0D" w:rsidRDefault="00014E33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8</w:t>
            </w:r>
          </w:p>
        </w:tc>
      </w:tr>
      <w:tr w:rsidR="0084351A" w:rsidRPr="008B6B0D" w14:paraId="58AF866F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606A1551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DESCRIPTION</w:t>
            </w:r>
          </w:p>
        </w:tc>
        <w:tc>
          <w:tcPr>
            <w:tcW w:w="9658" w:type="dxa"/>
            <w:gridSpan w:val="2"/>
            <w:vAlign w:val="center"/>
          </w:tcPr>
          <w:p w14:paraId="60C09F63" w14:textId="1F0ED9ED" w:rsidR="0084351A" w:rsidRPr="008B6B0D" w:rsidRDefault="00014E33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014E33">
              <w:rPr>
                <w:rFonts w:ascii="Century Gothic" w:hAnsi="Century Gothic"/>
                <w:sz w:val="16"/>
                <w:szCs w:val="16"/>
              </w:rPr>
              <w:t>Prevents the wrong player from making a move when it is not their turn.</w:t>
            </w:r>
          </w:p>
        </w:tc>
      </w:tr>
      <w:tr w:rsidR="0084351A" w:rsidRPr="008B6B0D" w14:paraId="4B2F7EBF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60C5389F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ACTORS</w:t>
            </w:r>
          </w:p>
        </w:tc>
        <w:tc>
          <w:tcPr>
            <w:tcW w:w="9658" w:type="dxa"/>
            <w:gridSpan w:val="2"/>
            <w:vAlign w:val="center"/>
          </w:tcPr>
          <w:p w14:paraId="091A25F9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Player</w:t>
            </w:r>
          </w:p>
        </w:tc>
      </w:tr>
      <w:tr w:rsidR="0084351A" w:rsidRPr="008B6B0D" w14:paraId="267F46D5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781E558D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PRECONDITIONS</w:t>
            </w:r>
          </w:p>
        </w:tc>
        <w:tc>
          <w:tcPr>
            <w:tcW w:w="9658" w:type="dxa"/>
            <w:gridSpan w:val="2"/>
            <w:vAlign w:val="center"/>
          </w:tcPr>
          <w:p w14:paraId="3EC4FF34" w14:textId="6555C8A2" w:rsidR="0084351A" w:rsidRPr="008B6B0D" w:rsidRDefault="00014E33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014E33">
              <w:rPr>
                <w:rFonts w:ascii="Century Gothic" w:hAnsi="Century Gothic"/>
                <w:sz w:val="16"/>
                <w:szCs w:val="16"/>
              </w:rPr>
              <w:t>It is the opponent's turn</w:t>
            </w:r>
          </w:p>
        </w:tc>
      </w:tr>
      <w:tr w:rsidR="0084351A" w:rsidRPr="008B6B0D" w14:paraId="4240F7E5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7BCD2427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POST CONDITIONS</w:t>
            </w:r>
          </w:p>
        </w:tc>
        <w:tc>
          <w:tcPr>
            <w:tcW w:w="9658" w:type="dxa"/>
            <w:gridSpan w:val="2"/>
            <w:vAlign w:val="center"/>
          </w:tcPr>
          <w:p w14:paraId="07F0F704" w14:textId="34CDCB88" w:rsidR="0084351A" w:rsidRPr="008B6B0D" w:rsidRDefault="00014E33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014E33">
              <w:rPr>
                <w:rFonts w:ascii="Century Gothic" w:hAnsi="Century Gothic"/>
                <w:sz w:val="16"/>
                <w:szCs w:val="16"/>
              </w:rPr>
              <w:t>No move is executed</w:t>
            </w:r>
          </w:p>
        </w:tc>
      </w:tr>
      <w:tr w:rsidR="0084351A" w:rsidRPr="008B6B0D" w14:paraId="5F0347DB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5172E2CF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TRIGGER</w:t>
            </w:r>
          </w:p>
        </w:tc>
        <w:tc>
          <w:tcPr>
            <w:tcW w:w="9658" w:type="dxa"/>
            <w:gridSpan w:val="2"/>
            <w:vAlign w:val="center"/>
          </w:tcPr>
          <w:p w14:paraId="3F73F824" w14:textId="4BCC0821" w:rsidR="0084351A" w:rsidRPr="008B6B0D" w:rsidRDefault="00014E33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014E33">
              <w:rPr>
                <w:rFonts w:ascii="Century Gothic" w:hAnsi="Century Gothic"/>
                <w:sz w:val="16"/>
                <w:szCs w:val="16"/>
              </w:rPr>
              <w:t>Player clicks during opponent's turn</w:t>
            </w:r>
          </w:p>
        </w:tc>
      </w:tr>
      <w:tr w:rsidR="0084351A" w:rsidRPr="008B6B0D" w14:paraId="309DB863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222A35" w:themeFill="text2" w:themeFillShade="80"/>
            <w:vAlign w:val="center"/>
          </w:tcPr>
          <w:p w14:paraId="1BE8810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DESCRIPTION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41AB265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5DEB8D6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ACTION</w:t>
            </w:r>
          </w:p>
        </w:tc>
      </w:tr>
      <w:tr w:rsidR="0084351A" w:rsidRPr="008B6B0D" w14:paraId="0C3D48EF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2DB7785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2919625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</w:p>
        </w:tc>
        <w:tc>
          <w:tcPr>
            <w:tcW w:w="7768" w:type="dxa"/>
            <w:vAlign w:val="center"/>
          </w:tcPr>
          <w:p w14:paraId="563A0E23" w14:textId="75A2B25F" w:rsidR="0084351A" w:rsidRPr="008B6B0D" w:rsidRDefault="00014E33" w:rsidP="00366038">
            <w:pPr>
              <w:rPr>
                <w:rFonts w:ascii="Century Gothic" w:hAnsi="Century Gothic"/>
                <w:sz w:val="16"/>
                <w:szCs w:val="16"/>
              </w:rPr>
            </w:pPr>
            <w:proofErr w:type="gramStart"/>
            <w:r w:rsidRPr="00014E33">
              <w:rPr>
                <w:rFonts w:ascii="Century Gothic" w:hAnsi="Century Gothic"/>
                <w:sz w:val="16"/>
                <w:szCs w:val="16"/>
              </w:rPr>
              <w:t>Player clicks</w:t>
            </w:r>
            <w:proofErr w:type="gramEnd"/>
            <w:r w:rsidRPr="00014E33">
              <w:rPr>
                <w:rFonts w:ascii="Century Gothic" w:hAnsi="Century Gothic"/>
                <w:sz w:val="16"/>
                <w:szCs w:val="16"/>
              </w:rPr>
              <w:t xml:space="preserve"> on their piece</w:t>
            </w:r>
          </w:p>
        </w:tc>
      </w:tr>
      <w:tr w:rsidR="0084351A" w:rsidRPr="008B6B0D" w14:paraId="41EA9484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2623A1BD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00089E1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6FB65BBF" w14:textId="6AB5408E" w:rsidR="0084351A" w:rsidRPr="008B6B0D" w:rsidRDefault="00014E33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014E33">
              <w:rPr>
                <w:rFonts w:ascii="Century Gothic" w:hAnsi="Century Gothic"/>
                <w:sz w:val="16"/>
                <w:szCs w:val="16"/>
              </w:rPr>
              <w:t>System checks active player</w:t>
            </w:r>
          </w:p>
        </w:tc>
      </w:tr>
      <w:tr w:rsidR="0084351A" w:rsidRPr="008B6B0D" w14:paraId="243324C5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5F50559B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7F10A5B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6526FFE0" w14:textId="2FCCEAD7" w:rsidR="0084351A" w:rsidRPr="008B6B0D" w:rsidRDefault="00014E33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014E33">
              <w:rPr>
                <w:rFonts w:ascii="Century Gothic" w:hAnsi="Century Gothic"/>
                <w:sz w:val="16"/>
                <w:szCs w:val="16"/>
              </w:rPr>
              <w:t>If mismatch, action is ignored</w:t>
            </w:r>
          </w:p>
        </w:tc>
      </w:tr>
      <w:tr w:rsidR="0084351A" w:rsidRPr="008B6B0D" w14:paraId="0E3844AC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59165EB9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A3CD226" w14:textId="6D60A5AA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A56C7B6" w14:textId="2BF0DDCA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057E4E2A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1FAF2CC3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E550A1C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F71A2C6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32830DD1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598958A1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519FB3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0C862CC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4C8944D4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323E4F" w:themeFill="text2" w:themeFillShade="BF"/>
            <w:vAlign w:val="center"/>
          </w:tcPr>
          <w:p w14:paraId="68B5DF5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 EXTENSTIONS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24470E3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54F816A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BRANCHES</w:t>
            </w:r>
          </w:p>
        </w:tc>
      </w:tr>
      <w:tr w:rsidR="0084351A" w:rsidRPr="008B6B0D" w14:paraId="3C0BCB05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49225C2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635DD32" w14:textId="0D15F221" w:rsidR="0084351A" w:rsidRPr="00B655C7" w:rsidRDefault="00014E33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1B739445" w14:textId="5D83DC0B" w:rsidR="0084351A" w:rsidRPr="00B655C7" w:rsidRDefault="00014E33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014E33">
              <w:rPr>
                <w:rFonts w:ascii="Century Gothic" w:hAnsi="Century Gothic"/>
                <w:bCs/>
                <w:sz w:val="16"/>
                <w:szCs w:val="16"/>
              </w:rPr>
              <w:t>Repeat input attempts are ignored</w:t>
            </w:r>
          </w:p>
        </w:tc>
      </w:tr>
      <w:tr w:rsidR="0084351A" w:rsidRPr="008B6B0D" w14:paraId="4D6A50D6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2B78623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45DE62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15322C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5201D859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02ABF71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A32DC9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C44446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27648A87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2BD5A48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E1497F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717CEC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255C73C9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5723158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7FE275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C376CF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09D0255F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66D2AC1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B204EB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179697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4447AD5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44546A" w:themeFill="text2"/>
            <w:vAlign w:val="center"/>
          </w:tcPr>
          <w:p w14:paraId="11365BE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ALTERNATE COURSES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6D702460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02305BF5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ACTION</w:t>
            </w:r>
          </w:p>
        </w:tc>
      </w:tr>
      <w:tr w:rsidR="0084351A" w:rsidRPr="008B6B0D" w14:paraId="63BC1A30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2228F30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800467C" w14:textId="0E31227C" w:rsidR="0084351A" w:rsidRPr="00B655C7" w:rsidRDefault="00014E33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1</w:t>
            </w:r>
          </w:p>
        </w:tc>
        <w:tc>
          <w:tcPr>
            <w:tcW w:w="7768" w:type="dxa"/>
            <w:vAlign w:val="center"/>
          </w:tcPr>
          <w:p w14:paraId="5D9CCEF3" w14:textId="7A6C498D" w:rsidR="0084351A" w:rsidRPr="00B655C7" w:rsidRDefault="00014E33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014E33">
              <w:rPr>
                <w:rFonts w:ascii="Century Gothic" w:hAnsi="Century Gothic"/>
                <w:sz w:val="16"/>
                <w:szCs w:val="16"/>
              </w:rPr>
              <w:t>Game remains idle until correct player acts</w:t>
            </w:r>
          </w:p>
        </w:tc>
      </w:tr>
      <w:tr w:rsidR="0084351A" w:rsidRPr="008B6B0D" w14:paraId="64C88A8F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4245A27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04759E5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F477E6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2C3126D5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7C786DA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314B55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C7D40F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4771D6DD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74AB859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330748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4F433B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BF0503D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754CCA2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DF338C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6D59CE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6D42E83C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3AD428DA" w14:textId="77777777" w:rsidR="0084351A" w:rsidRPr="008E35DF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78301220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58F6B43F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leGrid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30"/>
        <w:gridCol w:w="1890"/>
        <w:gridCol w:w="7768"/>
      </w:tblGrid>
      <w:tr w:rsidR="0084351A" w:rsidRPr="008B6B0D" w14:paraId="711E2189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0B6DACEE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NAME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098FEA5A" w14:textId="4AFC6355" w:rsidR="0084351A" w:rsidRPr="008B6B0D" w:rsidRDefault="00BD1938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BD1938">
              <w:rPr>
                <w:rFonts w:ascii="Century Gothic" w:hAnsi="Century Gothic"/>
                <w:b/>
                <w:sz w:val="16"/>
                <w:szCs w:val="16"/>
              </w:rPr>
              <w:t>Intro Screen</w:t>
            </w:r>
          </w:p>
        </w:tc>
      </w:tr>
      <w:tr w:rsidR="0084351A" w:rsidRPr="008B6B0D" w14:paraId="310D0972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2BF9705E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USE CASE NO.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1B5899B2" w14:textId="53239011" w:rsidR="0084351A" w:rsidRPr="008B6B0D" w:rsidRDefault="00BD1938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9</w:t>
            </w:r>
          </w:p>
        </w:tc>
      </w:tr>
      <w:tr w:rsidR="0084351A" w:rsidRPr="008B6B0D" w14:paraId="25670C41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5C3034B4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DESCRIPTION</w:t>
            </w:r>
          </w:p>
        </w:tc>
        <w:tc>
          <w:tcPr>
            <w:tcW w:w="9658" w:type="dxa"/>
            <w:gridSpan w:val="2"/>
            <w:vAlign w:val="center"/>
          </w:tcPr>
          <w:p w14:paraId="4062B282" w14:textId="2E8BB4AB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BD1938">
              <w:rPr>
                <w:rFonts w:ascii="Century Gothic" w:hAnsi="Century Gothic"/>
                <w:sz w:val="16"/>
                <w:szCs w:val="16"/>
              </w:rPr>
              <w:t>Displays a static intro screen when the game is launched.</w:t>
            </w:r>
          </w:p>
        </w:tc>
      </w:tr>
      <w:tr w:rsidR="0084351A" w:rsidRPr="008B6B0D" w14:paraId="53EFA2B1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7D4DEA15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ACTORS</w:t>
            </w:r>
          </w:p>
        </w:tc>
        <w:tc>
          <w:tcPr>
            <w:tcW w:w="9658" w:type="dxa"/>
            <w:gridSpan w:val="2"/>
            <w:vAlign w:val="center"/>
          </w:tcPr>
          <w:p w14:paraId="311A2AFB" w14:textId="035F32A5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</w:t>
            </w:r>
          </w:p>
        </w:tc>
      </w:tr>
      <w:tr w:rsidR="0084351A" w:rsidRPr="008B6B0D" w14:paraId="33852C4B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2B415364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PRECONDITIONS</w:t>
            </w:r>
          </w:p>
        </w:tc>
        <w:tc>
          <w:tcPr>
            <w:tcW w:w="9658" w:type="dxa"/>
            <w:gridSpan w:val="2"/>
            <w:vAlign w:val="center"/>
          </w:tcPr>
          <w:p w14:paraId="0428FD2C" w14:textId="27F99649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BD1938">
              <w:rPr>
                <w:rFonts w:ascii="Century Gothic" w:hAnsi="Century Gothic"/>
                <w:sz w:val="16"/>
                <w:szCs w:val="16"/>
              </w:rPr>
              <w:t>Application starts</w:t>
            </w:r>
          </w:p>
        </w:tc>
      </w:tr>
      <w:tr w:rsidR="0084351A" w:rsidRPr="008B6B0D" w14:paraId="46874BCE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170112A3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POST CONDITIONS</w:t>
            </w:r>
          </w:p>
        </w:tc>
        <w:tc>
          <w:tcPr>
            <w:tcW w:w="9658" w:type="dxa"/>
            <w:gridSpan w:val="2"/>
            <w:vAlign w:val="center"/>
          </w:tcPr>
          <w:p w14:paraId="1F34C571" w14:textId="6DD40348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BD1938">
              <w:rPr>
                <w:rFonts w:ascii="Century Gothic" w:hAnsi="Century Gothic"/>
                <w:sz w:val="16"/>
                <w:szCs w:val="16"/>
              </w:rPr>
              <w:t>Waits for player to begin</w:t>
            </w:r>
          </w:p>
        </w:tc>
      </w:tr>
      <w:tr w:rsidR="0084351A" w:rsidRPr="008B6B0D" w14:paraId="4FED36EF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4F73E9D0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TRIGGER</w:t>
            </w:r>
          </w:p>
        </w:tc>
        <w:tc>
          <w:tcPr>
            <w:tcW w:w="9658" w:type="dxa"/>
            <w:gridSpan w:val="2"/>
            <w:vAlign w:val="center"/>
          </w:tcPr>
          <w:p w14:paraId="2CDDB172" w14:textId="3C917645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BD1938">
              <w:rPr>
                <w:rFonts w:ascii="Century Gothic" w:hAnsi="Century Gothic"/>
                <w:sz w:val="16"/>
                <w:szCs w:val="16"/>
              </w:rPr>
              <w:t>Game is launched</w:t>
            </w:r>
          </w:p>
        </w:tc>
      </w:tr>
      <w:tr w:rsidR="0084351A" w:rsidRPr="008B6B0D" w14:paraId="3E44EB91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222A35" w:themeFill="text2" w:themeFillShade="80"/>
            <w:vAlign w:val="center"/>
          </w:tcPr>
          <w:p w14:paraId="5A61447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DESCRIPTION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608C7AAC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084AF27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ACTION</w:t>
            </w:r>
          </w:p>
        </w:tc>
      </w:tr>
      <w:tr w:rsidR="0084351A" w:rsidRPr="008B6B0D" w14:paraId="6CEF8565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750DEAD2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1F66FA1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</w:p>
        </w:tc>
        <w:tc>
          <w:tcPr>
            <w:tcW w:w="7768" w:type="dxa"/>
            <w:vAlign w:val="center"/>
          </w:tcPr>
          <w:p w14:paraId="56253859" w14:textId="54AAE2FD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SDL loads into the background</w:t>
            </w:r>
          </w:p>
        </w:tc>
      </w:tr>
      <w:tr w:rsidR="0084351A" w:rsidRPr="008B6B0D" w14:paraId="243377DC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3BDD7671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A15A58B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6B7C8CD3" w14:textId="043E2E87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BD1938">
              <w:rPr>
                <w:rFonts w:ascii="Century Gothic" w:hAnsi="Century Gothic"/>
                <w:sz w:val="16"/>
                <w:szCs w:val="16"/>
              </w:rPr>
              <w:t>Display is shown</w:t>
            </w:r>
          </w:p>
        </w:tc>
      </w:tr>
      <w:tr w:rsidR="0084351A" w:rsidRPr="008B6B0D" w14:paraId="2FD46203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6589FA7A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95B0610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34049BA9" w14:textId="30907164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BD1938">
              <w:rPr>
                <w:rFonts w:ascii="Century Gothic" w:hAnsi="Century Gothic"/>
                <w:sz w:val="16"/>
                <w:szCs w:val="16"/>
              </w:rPr>
              <w:t>System waits for click or input</w:t>
            </w:r>
          </w:p>
        </w:tc>
      </w:tr>
      <w:tr w:rsidR="0084351A" w:rsidRPr="008B6B0D" w14:paraId="60638389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01C0C8BD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BE19E40" w14:textId="0757FDD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980E1CE" w14:textId="186F77EA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643B9F33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64BA0798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FC2307A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7CAA57D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6F28CED2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5E574BDB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605F2B7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D3D2E5F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3C1D873E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323E4F" w:themeFill="text2" w:themeFillShade="BF"/>
            <w:vAlign w:val="center"/>
          </w:tcPr>
          <w:p w14:paraId="0B93461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 EXTENSTIONS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2BF5180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74A6BFE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BRANCHES</w:t>
            </w:r>
          </w:p>
        </w:tc>
      </w:tr>
      <w:tr w:rsidR="0084351A" w:rsidRPr="008B6B0D" w14:paraId="56C3E8C9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53DA2C8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3EA995E" w14:textId="77777777" w:rsidR="0084351A" w:rsidRPr="00B655C7" w:rsidRDefault="0084351A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B655C7">
              <w:rPr>
                <w:rFonts w:ascii="Century Gothic" w:hAnsi="Century Gothic"/>
                <w:bCs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0A0AAE0D" w14:textId="4C49D1FF" w:rsidR="0084351A" w:rsidRPr="00B655C7" w:rsidRDefault="00BD1938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On input either exits or moves to main game</w:t>
            </w:r>
          </w:p>
        </w:tc>
      </w:tr>
      <w:tr w:rsidR="0084351A" w:rsidRPr="008B6B0D" w14:paraId="0540EF54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34C64C7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670958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82602A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78B51688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272A2C8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7FA132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FBE75A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5F967D6A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562E518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9FA4DB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284E6C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60D0EBD0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2B5647E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810BD6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53E445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6421A43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49F3707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B2E604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D30052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6E3EFF03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44546A" w:themeFill="text2"/>
            <w:vAlign w:val="center"/>
          </w:tcPr>
          <w:p w14:paraId="00F62A3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ALTERNATE COURSES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7EBDA04B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4BBB5F2C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ACTION</w:t>
            </w:r>
          </w:p>
        </w:tc>
      </w:tr>
      <w:tr w:rsidR="0084351A" w:rsidRPr="008B6B0D" w14:paraId="241A68EE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01CA02B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DD7CED3" w14:textId="28333A83" w:rsidR="0084351A" w:rsidRPr="00B655C7" w:rsidRDefault="0084351A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B26370B" w14:textId="4271F0E4" w:rsidR="0084351A" w:rsidRPr="00B655C7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66F5A037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2438345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B3C210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6CCBF15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5A07CB12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78105E7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705823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961DA7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BE3A1C5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78064D5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4D1568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DF21A3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7CCEDB5C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06C1BF7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51DBC55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72FB8B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26C25B53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09363F38" w14:textId="77777777" w:rsidR="0084351A" w:rsidRPr="008E35DF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01240670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4396B428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6D2A88D9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tbl>
      <w:tblPr>
        <w:tblStyle w:val="TableGrid"/>
        <w:tblW w:w="0" w:type="auto"/>
        <w:tblInd w:w="1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30"/>
        <w:gridCol w:w="1890"/>
        <w:gridCol w:w="7768"/>
      </w:tblGrid>
      <w:tr w:rsidR="0084351A" w:rsidRPr="008B6B0D" w14:paraId="71FAFAAC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13D0D942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NAME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4E2B6628" w14:textId="488FADB6" w:rsidR="0084351A" w:rsidRPr="008B6B0D" w:rsidRDefault="00BD1938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BD1938">
              <w:rPr>
                <w:rFonts w:ascii="Century Gothic" w:hAnsi="Century Gothic"/>
                <w:b/>
                <w:sz w:val="16"/>
                <w:szCs w:val="16"/>
              </w:rPr>
              <w:t>Visual Board Rendering</w:t>
            </w:r>
          </w:p>
        </w:tc>
      </w:tr>
      <w:tr w:rsidR="0084351A" w:rsidRPr="008B6B0D" w14:paraId="6626BA46" w14:textId="77777777" w:rsidTr="00366038">
        <w:trPr>
          <w:trHeight w:val="455"/>
        </w:trPr>
        <w:tc>
          <w:tcPr>
            <w:tcW w:w="1530" w:type="dxa"/>
            <w:shd w:val="clear" w:color="auto" w:fill="222A35" w:themeFill="text2" w:themeFillShade="80"/>
            <w:vAlign w:val="center"/>
          </w:tcPr>
          <w:p w14:paraId="446F9923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USE CASE NO.</w:t>
            </w:r>
          </w:p>
        </w:tc>
        <w:tc>
          <w:tcPr>
            <w:tcW w:w="9658" w:type="dxa"/>
            <w:gridSpan w:val="2"/>
            <w:shd w:val="clear" w:color="auto" w:fill="F2F2F2" w:themeFill="background1" w:themeFillShade="F2"/>
            <w:vAlign w:val="center"/>
          </w:tcPr>
          <w:p w14:paraId="0852A8E9" w14:textId="4B080D7C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1</w:t>
            </w:r>
            <w:r w:rsidR="00BD1938">
              <w:rPr>
                <w:rFonts w:ascii="Century Gothic" w:hAnsi="Century Gothic"/>
                <w:b/>
                <w:sz w:val="16"/>
                <w:szCs w:val="16"/>
              </w:rPr>
              <w:t>0</w:t>
            </w:r>
          </w:p>
        </w:tc>
      </w:tr>
      <w:tr w:rsidR="0084351A" w:rsidRPr="008B6B0D" w14:paraId="5D73F8E6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76C50224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DESCRIPTION</w:t>
            </w:r>
          </w:p>
        </w:tc>
        <w:tc>
          <w:tcPr>
            <w:tcW w:w="9658" w:type="dxa"/>
            <w:gridSpan w:val="2"/>
            <w:vAlign w:val="center"/>
          </w:tcPr>
          <w:p w14:paraId="7EF022CC" w14:textId="10A6936D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proofErr w:type="gramStart"/>
            <w:r w:rsidRPr="00BD1938">
              <w:rPr>
                <w:rFonts w:ascii="Century Gothic" w:hAnsi="Century Gothic"/>
                <w:sz w:val="16"/>
                <w:szCs w:val="16"/>
              </w:rPr>
              <w:t>Redraws</w:t>
            </w:r>
            <w:proofErr w:type="gramEnd"/>
            <w:r w:rsidRPr="00BD1938">
              <w:rPr>
                <w:rFonts w:ascii="Century Gothic" w:hAnsi="Century Gothic"/>
                <w:sz w:val="16"/>
                <w:szCs w:val="16"/>
              </w:rPr>
              <w:t xml:space="preserve"> the board and pieces after every valid move or event.</w:t>
            </w:r>
          </w:p>
        </w:tc>
      </w:tr>
      <w:tr w:rsidR="0084351A" w:rsidRPr="008B6B0D" w14:paraId="585A651E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45207515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ACTORS</w:t>
            </w:r>
          </w:p>
        </w:tc>
        <w:tc>
          <w:tcPr>
            <w:tcW w:w="9658" w:type="dxa"/>
            <w:gridSpan w:val="2"/>
            <w:vAlign w:val="center"/>
          </w:tcPr>
          <w:p w14:paraId="09388531" w14:textId="36996980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System</w:t>
            </w:r>
          </w:p>
        </w:tc>
      </w:tr>
      <w:tr w:rsidR="0084351A" w:rsidRPr="008B6B0D" w14:paraId="0FBA78EB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1EE61235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PRECONDITIONS</w:t>
            </w:r>
          </w:p>
        </w:tc>
        <w:tc>
          <w:tcPr>
            <w:tcW w:w="9658" w:type="dxa"/>
            <w:gridSpan w:val="2"/>
            <w:vAlign w:val="center"/>
          </w:tcPr>
          <w:p w14:paraId="7B553AB7" w14:textId="141B2A12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BD1938">
              <w:rPr>
                <w:rFonts w:ascii="Century Gothic" w:hAnsi="Century Gothic"/>
                <w:sz w:val="16"/>
                <w:szCs w:val="16"/>
              </w:rPr>
              <w:t>Game state has changed</w:t>
            </w:r>
          </w:p>
        </w:tc>
      </w:tr>
      <w:tr w:rsidR="0084351A" w:rsidRPr="008B6B0D" w14:paraId="54A02156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7FBD7B5A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POST CONDITIONS</w:t>
            </w:r>
          </w:p>
        </w:tc>
        <w:tc>
          <w:tcPr>
            <w:tcW w:w="9658" w:type="dxa"/>
            <w:gridSpan w:val="2"/>
            <w:vAlign w:val="center"/>
          </w:tcPr>
          <w:p w14:paraId="23321D70" w14:textId="186E5B8E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BD1938">
              <w:rPr>
                <w:rFonts w:ascii="Century Gothic" w:hAnsi="Century Gothic"/>
                <w:sz w:val="16"/>
                <w:szCs w:val="16"/>
              </w:rPr>
              <w:t>Visuals are updated</w:t>
            </w:r>
          </w:p>
        </w:tc>
      </w:tr>
      <w:tr w:rsidR="0084351A" w:rsidRPr="008B6B0D" w14:paraId="1309F1AA" w14:textId="77777777" w:rsidTr="00366038">
        <w:trPr>
          <w:trHeight w:val="876"/>
        </w:trPr>
        <w:tc>
          <w:tcPr>
            <w:tcW w:w="1530" w:type="dxa"/>
            <w:shd w:val="clear" w:color="auto" w:fill="595959" w:themeFill="text1" w:themeFillTint="A6"/>
            <w:vAlign w:val="center"/>
          </w:tcPr>
          <w:p w14:paraId="1E2BBD4E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TRIGGER</w:t>
            </w:r>
          </w:p>
        </w:tc>
        <w:tc>
          <w:tcPr>
            <w:tcW w:w="9658" w:type="dxa"/>
            <w:gridSpan w:val="2"/>
            <w:vAlign w:val="center"/>
          </w:tcPr>
          <w:p w14:paraId="0F0A23BE" w14:textId="3D4FD365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BD1938">
              <w:rPr>
                <w:rFonts w:ascii="Century Gothic" w:hAnsi="Century Gothic"/>
                <w:sz w:val="16"/>
                <w:szCs w:val="16"/>
              </w:rPr>
              <w:t>Valid move or state change</w:t>
            </w:r>
          </w:p>
        </w:tc>
      </w:tr>
      <w:tr w:rsidR="0084351A" w:rsidRPr="008B6B0D" w14:paraId="3AB44AAE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222A35" w:themeFill="text2" w:themeFillShade="80"/>
            <w:vAlign w:val="center"/>
          </w:tcPr>
          <w:p w14:paraId="7F88BEB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DESCRIPTION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14:paraId="3C09D9B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222A35" w:themeFill="text2" w:themeFillShade="80"/>
            <w:vAlign w:val="center"/>
          </w:tcPr>
          <w:p w14:paraId="60F1E39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ACTION</w:t>
            </w:r>
          </w:p>
        </w:tc>
      </w:tr>
      <w:tr w:rsidR="0084351A" w:rsidRPr="008B6B0D" w14:paraId="64190586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31A1CB9B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70CBD58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</w:p>
        </w:tc>
        <w:tc>
          <w:tcPr>
            <w:tcW w:w="7768" w:type="dxa"/>
            <w:vAlign w:val="center"/>
          </w:tcPr>
          <w:p w14:paraId="2EC8B01D" w14:textId="28C27C49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BD1938">
              <w:rPr>
                <w:rFonts w:ascii="Century Gothic" w:hAnsi="Century Gothic"/>
                <w:sz w:val="16"/>
                <w:szCs w:val="16"/>
              </w:rPr>
              <w:t>Game processes the move</w:t>
            </w:r>
          </w:p>
        </w:tc>
      </w:tr>
      <w:tr w:rsidR="0084351A" w:rsidRPr="008B6B0D" w14:paraId="79CA1A02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2EF5E057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9AC2A58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4CE14969" w14:textId="227E711B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BD1938">
              <w:rPr>
                <w:rFonts w:ascii="Century Gothic" w:hAnsi="Century Gothic"/>
                <w:sz w:val="16"/>
                <w:szCs w:val="16"/>
              </w:rPr>
              <w:t>SDL clears and redraws board</w:t>
            </w:r>
          </w:p>
        </w:tc>
      </w:tr>
      <w:tr w:rsidR="0084351A" w:rsidRPr="008B6B0D" w14:paraId="74CB3486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5954A8E6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FE0683B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7F0B6FC1" w14:textId="22DE6725" w:rsidR="0084351A" w:rsidRPr="008B6B0D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BD1938">
              <w:rPr>
                <w:rFonts w:ascii="Century Gothic" w:hAnsi="Century Gothic"/>
                <w:sz w:val="16"/>
                <w:szCs w:val="16"/>
              </w:rPr>
              <w:t>Piece images are rendered in new positions</w:t>
            </w:r>
          </w:p>
        </w:tc>
      </w:tr>
      <w:tr w:rsidR="0084351A" w:rsidRPr="008B6B0D" w14:paraId="22762BC9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32AAEACC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1FE6029" w14:textId="1443904D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6BBECBE" w14:textId="4927BB2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46A268C2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2A7A941D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B90EB10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1968613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2BCBC04D" w14:textId="77777777" w:rsidTr="00366038">
        <w:trPr>
          <w:trHeight w:val="432"/>
        </w:trPr>
        <w:tc>
          <w:tcPr>
            <w:tcW w:w="1530" w:type="dxa"/>
            <w:vMerge/>
            <w:shd w:val="clear" w:color="auto" w:fill="222A35" w:themeFill="text2" w:themeFillShade="80"/>
            <w:vAlign w:val="center"/>
          </w:tcPr>
          <w:p w14:paraId="5F99BCDB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7EF0A5B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186D1503" w14:textId="77777777" w:rsidR="0084351A" w:rsidRPr="008B6B0D" w:rsidRDefault="0084351A" w:rsidP="00366038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84351A" w:rsidRPr="008B6B0D" w14:paraId="2EABF849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323E4F" w:themeFill="text2" w:themeFillShade="BF"/>
            <w:vAlign w:val="center"/>
          </w:tcPr>
          <w:p w14:paraId="429D03E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 EXTENSTIONS</w:t>
            </w:r>
          </w:p>
        </w:tc>
        <w:tc>
          <w:tcPr>
            <w:tcW w:w="1890" w:type="dxa"/>
            <w:shd w:val="clear" w:color="auto" w:fill="323E4F" w:themeFill="text2" w:themeFillShade="BF"/>
            <w:vAlign w:val="center"/>
          </w:tcPr>
          <w:p w14:paraId="1CAB2B54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323E4F" w:themeFill="text2" w:themeFillShade="BF"/>
            <w:vAlign w:val="center"/>
          </w:tcPr>
          <w:p w14:paraId="6DAA05C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sz w:val="16"/>
                <w:szCs w:val="16"/>
              </w:rPr>
              <w:t>BRANCHES</w:t>
            </w:r>
          </w:p>
        </w:tc>
      </w:tr>
      <w:tr w:rsidR="0084351A" w:rsidRPr="008B6B0D" w14:paraId="25642CA2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1660D87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C5D462B" w14:textId="77777777" w:rsidR="0084351A" w:rsidRPr="00B655C7" w:rsidRDefault="0084351A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B655C7">
              <w:rPr>
                <w:rFonts w:ascii="Century Gothic" w:hAnsi="Century Gothic"/>
                <w:bCs/>
                <w:sz w:val="16"/>
                <w:szCs w:val="16"/>
              </w:rPr>
              <w:t>3</w:t>
            </w:r>
          </w:p>
        </w:tc>
        <w:tc>
          <w:tcPr>
            <w:tcW w:w="7768" w:type="dxa"/>
            <w:vAlign w:val="center"/>
          </w:tcPr>
          <w:p w14:paraId="4159998A" w14:textId="6707AC2E" w:rsidR="0084351A" w:rsidRPr="00B655C7" w:rsidRDefault="00BD1938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BD1938">
              <w:rPr>
                <w:rFonts w:ascii="Century Gothic" w:hAnsi="Century Gothic"/>
                <w:bCs/>
                <w:sz w:val="16"/>
                <w:szCs w:val="16"/>
              </w:rPr>
              <w:t xml:space="preserve">If </w:t>
            </w:r>
            <w:proofErr w:type="gramStart"/>
            <w:r w:rsidRPr="00BD1938">
              <w:rPr>
                <w:rFonts w:ascii="Century Gothic" w:hAnsi="Century Gothic"/>
                <w:bCs/>
                <w:sz w:val="16"/>
                <w:szCs w:val="16"/>
              </w:rPr>
              <w:t>image</w:t>
            </w:r>
            <w:proofErr w:type="gramEnd"/>
            <w:r w:rsidRPr="00BD1938">
              <w:rPr>
                <w:rFonts w:ascii="Century Gothic" w:hAnsi="Century Gothic"/>
                <w:bCs/>
                <w:sz w:val="16"/>
                <w:szCs w:val="16"/>
              </w:rPr>
              <w:t xml:space="preserve"> is missing, </w:t>
            </w:r>
            <w:proofErr w:type="gramStart"/>
            <w:r w:rsidRPr="00BD1938">
              <w:rPr>
                <w:rFonts w:ascii="Century Gothic" w:hAnsi="Century Gothic"/>
                <w:bCs/>
                <w:sz w:val="16"/>
                <w:szCs w:val="16"/>
              </w:rPr>
              <w:t>error</w:t>
            </w:r>
            <w:proofErr w:type="gramEnd"/>
            <w:r w:rsidRPr="00BD1938">
              <w:rPr>
                <w:rFonts w:ascii="Century Gothic" w:hAnsi="Century Gothic"/>
                <w:bCs/>
                <w:sz w:val="16"/>
                <w:szCs w:val="16"/>
              </w:rPr>
              <w:t xml:space="preserve"> handler runs</w:t>
            </w:r>
          </w:p>
        </w:tc>
      </w:tr>
      <w:tr w:rsidR="0084351A" w:rsidRPr="008B6B0D" w14:paraId="4BA7F91A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0F11131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D169487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064CCED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07DBB0C6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060C42F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F720CD9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56391C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6A936365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1219419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DF7323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F4F91A6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4E1569C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33590E95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A912B63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2E3A7D3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75BFA78A" w14:textId="77777777" w:rsidTr="00366038">
        <w:trPr>
          <w:trHeight w:val="432"/>
        </w:trPr>
        <w:tc>
          <w:tcPr>
            <w:tcW w:w="1530" w:type="dxa"/>
            <w:vMerge/>
            <w:shd w:val="clear" w:color="auto" w:fill="D5DCE4" w:themeFill="text2" w:themeFillTint="33"/>
            <w:vAlign w:val="center"/>
          </w:tcPr>
          <w:p w14:paraId="23C44CAE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3CBE76E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1E4E8B0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117F0F62" w14:textId="77777777" w:rsidTr="00366038">
        <w:trPr>
          <w:trHeight w:val="432"/>
        </w:trPr>
        <w:tc>
          <w:tcPr>
            <w:tcW w:w="1530" w:type="dxa"/>
            <w:vMerge w:val="restart"/>
            <w:shd w:val="clear" w:color="auto" w:fill="44546A" w:themeFill="text2"/>
            <w:vAlign w:val="center"/>
          </w:tcPr>
          <w:p w14:paraId="548B3FDC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ALTERNATE COURSES</w:t>
            </w:r>
          </w:p>
        </w:tc>
        <w:tc>
          <w:tcPr>
            <w:tcW w:w="1890" w:type="dxa"/>
            <w:shd w:val="clear" w:color="auto" w:fill="44546A" w:themeFill="text2"/>
            <w:vAlign w:val="center"/>
          </w:tcPr>
          <w:p w14:paraId="7D1DB5F5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STEP</w:t>
            </w:r>
          </w:p>
        </w:tc>
        <w:tc>
          <w:tcPr>
            <w:tcW w:w="7768" w:type="dxa"/>
            <w:shd w:val="clear" w:color="auto" w:fill="44546A" w:themeFill="text2"/>
            <w:vAlign w:val="center"/>
          </w:tcPr>
          <w:p w14:paraId="77DA6C70" w14:textId="77777777" w:rsidR="0084351A" w:rsidRPr="008B6B0D" w:rsidRDefault="0084351A" w:rsidP="00366038">
            <w:pPr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</w:pPr>
            <w:r w:rsidRPr="008B6B0D">
              <w:rPr>
                <w:rFonts w:ascii="Century Gothic" w:hAnsi="Century Gothic"/>
                <w:b/>
                <w:color w:val="FFFFFF" w:themeColor="background1"/>
                <w:sz w:val="16"/>
                <w:szCs w:val="16"/>
              </w:rPr>
              <w:t>ACTION</w:t>
            </w:r>
          </w:p>
        </w:tc>
      </w:tr>
      <w:tr w:rsidR="0084351A" w:rsidRPr="008B6B0D" w14:paraId="15C120B4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527DDE78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41CC8074" w14:textId="452D463F" w:rsidR="0084351A" w:rsidRPr="00B655C7" w:rsidRDefault="00BD1938" w:rsidP="00366038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2</w:t>
            </w:r>
          </w:p>
        </w:tc>
        <w:tc>
          <w:tcPr>
            <w:tcW w:w="7768" w:type="dxa"/>
            <w:vAlign w:val="center"/>
          </w:tcPr>
          <w:p w14:paraId="5D68BA54" w14:textId="539238ED" w:rsidR="0084351A" w:rsidRPr="00B655C7" w:rsidRDefault="00BD1938" w:rsidP="00366038">
            <w:pPr>
              <w:rPr>
                <w:rFonts w:ascii="Century Gothic" w:hAnsi="Century Gothic"/>
                <w:sz w:val="16"/>
                <w:szCs w:val="16"/>
              </w:rPr>
            </w:pPr>
            <w:r w:rsidRPr="00BD1938">
              <w:rPr>
                <w:rFonts w:ascii="Century Gothic" w:hAnsi="Century Gothic"/>
                <w:sz w:val="16"/>
                <w:szCs w:val="16"/>
              </w:rPr>
              <w:t>No redraw on invalid move</w:t>
            </w:r>
          </w:p>
        </w:tc>
      </w:tr>
      <w:tr w:rsidR="0084351A" w:rsidRPr="008B6B0D" w14:paraId="082E9070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2D105A5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67671B0A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7985417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580A5384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7D67D05B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12B131B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32CC05E1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76AF3C6E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1F32D36F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7BE6130D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4475CFBC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84351A" w:rsidRPr="008B6B0D" w14:paraId="0370E14B" w14:textId="77777777" w:rsidTr="00366038">
        <w:trPr>
          <w:trHeight w:val="432"/>
        </w:trPr>
        <w:tc>
          <w:tcPr>
            <w:tcW w:w="1530" w:type="dxa"/>
            <w:vMerge/>
            <w:shd w:val="clear" w:color="auto" w:fill="44546A" w:themeFill="text2"/>
            <w:vAlign w:val="center"/>
          </w:tcPr>
          <w:p w14:paraId="3BAE3FB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1890" w:type="dxa"/>
            <w:shd w:val="clear" w:color="auto" w:fill="D5DCE4" w:themeFill="text2" w:themeFillTint="33"/>
            <w:vAlign w:val="center"/>
          </w:tcPr>
          <w:p w14:paraId="26CE73B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  <w:tc>
          <w:tcPr>
            <w:tcW w:w="7768" w:type="dxa"/>
            <w:vAlign w:val="center"/>
          </w:tcPr>
          <w:p w14:paraId="593939F2" w14:textId="77777777" w:rsidR="0084351A" w:rsidRPr="008B6B0D" w:rsidRDefault="0084351A" w:rsidP="00366038">
            <w:pPr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1C7FAEB3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695DC232" w14:textId="77777777" w:rsidR="0084351A" w:rsidRPr="008E35DF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4CEFE8B5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2ABF3ADA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05418189" w14:textId="77777777" w:rsidR="0084351A" w:rsidRPr="008E35DF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3D130B0F" w14:textId="77777777" w:rsidR="0084351A" w:rsidRPr="008B6B0D" w:rsidRDefault="0084351A" w:rsidP="0084351A">
      <w:pPr>
        <w:ind w:left="180"/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1E9C1153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64514C94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1DF3C925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078A4B0F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5F6E40D6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22E0A526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1F2C5934" w14:textId="77777777" w:rsidR="0084351A" w:rsidRPr="008E35DF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0366F4CA" w14:textId="77777777" w:rsidR="0084351A" w:rsidRPr="008B6B0D" w:rsidRDefault="0084351A" w:rsidP="0084351A">
      <w:pPr>
        <w:ind w:left="180"/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1FC99525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136B62EB" w14:textId="77777777" w:rsidR="0084351A" w:rsidRPr="008B6B0D" w:rsidRDefault="0084351A" w:rsidP="0084351A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19BE86DF" w14:textId="77777777" w:rsidR="0084351A" w:rsidRDefault="0084351A" w:rsidP="0084351A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5D45B90B" w14:textId="77777777" w:rsidR="00B655C7" w:rsidRDefault="00B655C7" w:rsidP="00B655C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56D8B0CA" w14:textId="77777777" w:rsidR="00B655C7" w:rsidRPr="008E35DF" w:rsidRDefault="00B655C7" w:rsidP="00B655C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62AA6A2C" w14:textId="77777777" w:rsidR="00B655C7" w:rsidRPr="008B6B0D" w:rsidRDefault="00B655C7" w:rsidP="00B655C7">
      <w:pPr>
        <w:ind w:left="180"/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60764C6C" w14:textId="77777777" w:rsidR="00B655C7" w:rsidRDefault="00B655C7" w:rsidP="00B655C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14:paraId="7F102CC4" w14:textId="77777777" w:rsidR="00B655C7" w:rsidRPr="008B6B0D" w:rsidRDefault="00B655C7" w:rsidP="00B655C7">
      <w:pPr>
        <w:rPr>
          <w:rFonts w:ascii="Century Gothic" w:hAnsi="Century Gothic" w:cs="Arial"/>
          <w:b/>
          <w:noProof/>
          <w:color w:val="A6A6A6" w:themeColor="background1" w:themeShade="A6"/>
          <w:sz w:val="14"/>
          <w:szCs w:val="36"/>
        </w:rPr>
      </w:pPr>
    </w:p>
    <w:p w14:paraId="3AE36BC5" w14:textId="77777777" w:rsidR="00B655C7" w:rsidRDefault="00B655C7" w:rsidP="00B655C7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sectPr w:rsidR="00B655C7" w:rsidSect="008B6B0D">
      <w:pgSz w:w="12240" w:h="15840"/>
      <w:pgMar w:top="459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FDB05" w14:textId="77777777" w:rsidR="004E0D5A" w:rsidRDefault="004E0D5A" w:rsidP="00803625">
      <w:r>
        <w:separator/>
      </w:r>
    </w:p>
  </w:endnote>
  <w:endnote w:type="continuationSeparator" w:id="0">
    <w:p w14:paraId="2322FCD2" w14:textId="77777777" w:rsidR="004E0D5A" w:rsidRDefault="004E0D5A" w:rsidP="0080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AC407" w14:textId="77777777" w:rsidR="004E0D5A" w:rsidRDefault="004E0D5A" w:rsidP="00803625">
      <w:r>
        <w:separator/>
      </w:r>
    </w:p>
  </w:footnote>
  <w:footnote w:type="continuationSeparator" w:id="0">
    <w:p w14:paraId="6C914329" w14:textId="77777777" w:rsidR="004E0D5A" w:rsidRDefault="004E0D5A" w:rsidP="00803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97EDC"/>
    <w:multiLevelType w:val="multilevel"/>
    <w:tmpl w:val="1746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2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63"/>
    <w:rsid w:val="00014E33"/>
    <w:rsid w:val="000D64BE"/>
    <w:rsid w:val="00226529"/>
    <w:rsid w:val="00321405"/>
    <w:rsid w:val="00376972"/>
    <w:rsid w:val="004E0D5A"/>
    <w:rsid w:val="0054211C"/>
    <w:rsid w:val="005A5A37"/>
    <w:rsid w:val="005E0163"/>
    <w:rsid w:val="00660251"/>
    <w:rsid w:val="006A6186"/>
    <w:rsid w:val="006B7A9B"/>
    <w:rsid w:val="00786A15"/>
    <w:rsid w:val="00803625"/>
    <w:rsid w:val="0084351A"/>
    <w:rsid w:val="008959D1"/>
    <w:rsid w:val="008B6B0D"/>
    <w:rsid w:val="00B655C7"/>
    <w:rsid w:val="00BD1938"/>
    <w:rsid w:val="00C216F0"/>
    <w:rsid w:val="00D16DC8"/>
    <w:rsid w:val="00E2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44AC6"/>
  <w14:defaultImageDpi w14:val="32767"/>
  <w15:chartTrackingRefBased/>
  <w15:docId w15:val="{1870115E-964B-4D8D-8D0A-4BB9FBEC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11C"/>
  </w:style>
  <w:style w:type="table" w:styleId="TableGrid">
    <w:name w:val="Table Grid"/>
    <w:basedOn w:val="TableNormal"/>
    <w:uiPriority w:val="39"/>
    <w:rsid w:val="00542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war%20Mehmood%20Awan\Downloads\IC-Use-Case-9187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D6679A-C9BA-42A7-BA00-8D30BBC88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IC-Use-Case-9187-WORD.dotx</Template>
  <TotalTime>155</TotalTime>
  <Pages>11</Pages>
  <Words>960</Words>
  <Characters>5473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Khawar Mehmood Awan</dc:creator>
  <cp:keywords/>
  <dc:description/>
  <cp:lastModifiedBy>Khawar Mehmood</cp:lastModifiedBy>
  <cp:revision>2</cp:revision>
  <dcterms:created xsi:type="dcterms:W3CDTF">2025-04-06T13:42:00Z</dcterms:created>
  <dcterms:modified xsi:type="dcterms:W3CDTF">2025-04-06T16:23:00Z</dcterms:modified>
</cp:coreProperties>
</file>